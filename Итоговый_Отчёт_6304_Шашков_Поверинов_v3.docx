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AA16" w14:textId="77777777" w:rsidR="0037667F" w:rsidRDefault="0037667F" w:rsidP="0037667F">
      <w:pPr>
        <w:jc w:val="center"/>
        <w:rPr>
          <w:sz w:val="28"/>
          <w:szCs w:val="28"/>
        </w:rPr>
      </w:pPr>
      <w:bookmarkStart w:id="0" w:name="_Hlk147582461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C22EDAC" w14:textId="77777777" w:rsidR="0037667F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</w:t>
      </w:r>
      <w:r>
        <w:rPr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sz w:val="28"/>
          <w:szCs w:val="28"/>
        </w:rPr>
        <w:br/>
        <w:t>имени академика С.П. Королева»</w:t>
      </w:r>
    </w:p>
    <w:p w14:paraId="1304DDF7" w14:textId="77777777" w:rsidR="0037667F" w:rsidRPr="00E765BD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информатики</w:t>
      </w:r>
      <w:r w:rsidRPr="00E765BD">
        <w:rPr>
          <w:sz w:val="28"/>
          <w:szCs w:val="28"/>
        </w:rPr>
        <w:t xml:space="preserve"> </w:t>
      </w:r>
      <w:r>
        <w:rPr>
          <w:sz w:val="28"/>
          <w:szCs w:val="28"/>
        </w:rPr>
        <w:t>и кибернетики</w:t>
      </w:r>
    </w:p>
    <w:p w14:paraId="3CC41796" w14:textId="77777777" w:rsidR="0037667F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технической кибернетики</w:t>
      </w:r>
    </w:p>
    <w:p w14:paraId="49C99A93" w14:textId="77777777" w:rsidR="0037667F" w:rsidRDefault="0037667F" w:rsidP="0037667F">
      <w:pPr>
        <w:jc w:val="center"/>
        <w:rPr>
          <w:sz w:val="28"/>
          <w:szCs w:val="28"/>
        </w:rPr>
      </w:pPr>
    </w:p>
    <w:p w14:paraId="563BE55F" w14:textId="77777777" w:rsidR="0037667F" w:rsidRDefault="0037667F" w:rsidP="0037667F">
      <w:pPr>
        <w:jc w:val="center"/>
        <w:rPr>
          <w:sz w:val="28"/>
          <w:szCs w:val="28"/>
        </w:rPr>
      </w:pPr>
    </w:p>
    <w:p w14:paraId="52DB63E6" w14:textId="77777777" w:rsidR="0037667F" w:rsidRDefault="0037667F" w:rsidP="0037667F">
      <w:pPr>
        <w:jc w:val="center"/>
        <w:rPr>
          <w:sz w:val="28"/>
          <w:szCs w:val="28"/>
        </w:rPr>
      </w:pPr>
    </w:p>
    <w:p w14:paraId="45944818" w14:textId="77777777" w:rsidR="0037667F" w:rsidRDefault="0037667F" w:rsidP="0037667F">
      <w:pPr>
        <w:jc w:val="center"/>
        <w:rPr>
          <w:sz w:val="28"/>
          <w:szCs w:val="28"/>
        </w:rPr>
      </w:pPr>
    </w:p>
    <w:p w14:paraId="649E9CE1" w14:textId="77777777" w:rsidR="0037667F" w:rsidRDefault="0037667F" w:rsidP="0037667F">
      <w:pPr>
        <w:jc w:val="center"/>
        <w:rPr>
          <w:sz w:val="28"/>
          <w:szCs w:val="28"/>
        </w:rPr>
      </w:pPr>
    </w:p>
    <w:p w14:paraId="33F54D9D" w14:textId="77777777" w:rsidR="0037667F" w:rsidRDefault="0037667F" w:rsidP="0037667F">
      <w:pPr>
        <w:jc w:val="center"/>
        <w:rPr>
          <w:sz w:val="28"/>
          <w:szCs w:val="28"/>
        </w:rPr>
      </w:pPr>
    </w:p>
    <w:p w14:paraId="64AF4CC3" w14:textId="77777777" w:rsidR="0037667F" w:rsidRDefault="0037667F" w:rsidP="0037667F">
      <w:pPr>
        <w:jc w:val="center"/>
        <w:rPr>
          <w:sz w:val="28"/>
          <w:szCs w:val="28"/>
        </w:rPr>
      </w:pPr>
    </w:p>
    <w:p w14:paraId="3420AEAE" w14:textId="77777777" w:rsidR="0037667F" w:rsidRDefault="0037667F" w:rsidP="0037667F">
      <w:pPr>
        <w:jc w:val="center"/>
        <w:rPr>
          <w:sz w:val="28"/>
          <w:szCs w:val="28"/>
        </w:rPr>
      </w:pPr>
    </w:p>
    <w:p w14:paraId="64DA1AE1" w14:textId="77777777" w:rsidR="0037667F" w:rsidRDefault="0037667F" w:rsidP="0037667F">
      <w:pPr>
        <w:jc w:val="center"/>
        <w:rPr>
          <w:sz w:val="28"/>
          <w:szCs w:val="28"/>
        </w:rPr>
      </w:pPr>
    </w:p>
    <w:p w14:paraId="1E46297E" w14:textId="77777777" w:rsidR="0037667F" w:rsidRDefault="0037667F" w:rsidP="0037667F">
      <w:pPr>
        <w:jc w:val="center"/>
        <w:rPr>
          <w:sz w:val="28"/>
          <w:szCs w:val="28"/>
        </w:rPr>
      </w:pPr>
    </w:p>
    <w:p w14:paraId="04B29501" w14:textId="77777777" w:rsidR="0037667F" w:rsidRDefault="0037667F" w:rsidP="0037667F">
      <w:pPr>
        <w:jc w:val="center"/>
        <w:rPr>
          <w:sz w:val="28"/>
          <w:szCs w:val="28"/>
        </w:rPr>
      </w:pPr>
    </w:p>
    <w:p w14:paraId="520AECC0" w14:textId="77777777" w:rsidR="0037667F" w:rsidRPr="00415277" w:rsidRDefault="007A7C5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лабораторным работам</w:t>
      </w:r>
    </w:p>
    <w:p w14:paraId="08297418" w14:textId="77777777" w:rsidR="0037667F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«Технологии сетевого программирования»</w:t>
      </w:r>
    </w:p>
    <w:p w14:paraId="3957773D" w14:textId="77777777" w:rsidR="0037667F" w:rsidRDefault="0037667F" w:rsidP="0037667F">
      <w:pPr>
        <w:jc w:val="center"/>
        <w:rPr>
          <w:sz w:val="28"/>
          <w:szCs w:val="28"/>
        </w:rPr>
      </w:pPr>
    </w:p>
    <w:p w14:paraId="6B8633AD" w14:textId="77777777" w:rsidR="0037667F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Pr="00EC5082">
        <w:rPr>
          <w:sz w:val="28"/>
          <w:szCs w:val="28"/>
        </w:rPr>
        <w:t>«</w:t>
      </w:r>
      <w:r w:rsidRPr="00BE489A">
        <w:rPr>
          <w:sz w:val="28"/>
          <w:szCs w:val="28"/>
        </w:rPr>
        <w:t>Проектирование приложения</w:t>
      </w:r>
      <w:r>
        <w:rPr>
          <w:sz w:val="28"/>
          <w:szCs w:val="28"/>
        </w:rPr>
        <w:t>»</w:t>
      </w:r>
    </w:p>
    <w:p w14:paraId="16796FDB" w14:textId="77777777" w:rsidR="0037667F" w:rsidRDefault="0037667F" w:rsidP="0037667F">
      <w:pPr>
        <w:jc w:val="center"/>
        <w:rPr>
          <w:sz w:val="28"/>
          <w:szCs w:val="28"/>
        </w:rPr>
      </w:pPr>
    </w:p>
    <w:p w14:paraId="4BC4EFB6" w14:textId="77777777" w:rsidR="0037667F" w:rsidRDefault="0037667F" w:rsidP="0037667F">
      <w:pPr>
        <w:jc w:val="center"/>
        <w:rPr>
          <w:sz w:val="28"/>
          <w:szCs w:val="28"/>
        </w:rPr>
      </w:pPr>
    </w:p>
    <w:p w14:paraId="5D2CFA13" w14:textId="77777777" w:rsidR="0037667F" w:rsidRDefault="0037667F" w:rsidP="0037667F">
      <w:pPr>
        <w:jc w:val="center"/>
        <w:rPr>
          <w:sz w:val="28"/>
          <w:szCs w:val="28"/>
        </w:rPr>
      </w:pPr>
    </w:p>
    <w:p w14:paraId="21828664" w14:textId="77777777" w:rsidR="0037667F" w:rsidRDefault="0037667F" w:rsidP="0037667F">
      <w:pPr>
        <w:jc w:val="center"/>
        <w:rPr>
          <w:sz w:val="28"/>
          <w:szCs w:val="28"/>
        </w:rPr>
      </w:pPr>
    </w:p>
    <w:p w14:paraId="276A7BDA" w14:textId="77777777" w:rsidR="0037667F" w:rsidRDefault="0037667F" w:rsidP="0037667F">
      <w:pPr>
        <w:jc w:val="center"/>
        <w:rPr>
          <w:sz w:val="28"/>
          <w:szCs w:val="28"/>
        </w:rPr>
      </w:pPr>
    </w:p>
    <w:p w14:paraId="3B1E25A6" w14:textId="77777777" w:rsidR="0037667F" w:rsidRDefault="0037667F" w:rsidP="0037667F">
      <w:pPr>
        <w:jc w:val="center"/>
        <w:rPr>
          <w:sz w:val="28"/>
          <w:szCs w:val="28"/>
        </w:rPr>
      </w:pPr>
    </w:p>
    <w:p w14:paraId="0E9727C6" w14:textId="77777777" w:rsidR="0037667F" w:rsidRDefault="0037667F" w:rsidP="0037667F">
      <w:pPr>
        <w:jc w:val="center"/>
        <w:rPr>
          <w:sz w:val="28"/>
          <w:szCs w:val="28"/>
        </w:rPr>
      </w:pPr>
    </w:p>
    <w:p w14:paraId="57DDA1EF" w14:textId="77777777" w:rsidR="0037667F" w:rsidRDefault="0037667F" w:rsidP="0037667F">
      <w:pPr>
        <w:jc w:val="center"/>
        <w:rPr>
          <w:sz w:val="28"/>
          <w:szCs w:val="28"/>
        </w:rPr>
      </w:pPr>
    </w:p>
    <w:p w14:paraId="6C9A20D8" w14:textId="77777777" w:rsidR="0037667F" w:rsidRDefault="0037667F" w:rsidP="0037667F">
      <w:pPr>
        <w:jc w:val="center"/>
        <w:rPr>
          <w:sz w:val="28"/>
          <w:szCs w:val="28"/>
        </w:rPr>
      </w:pPr>
    </w:p>
    <w:p w14:paraId="6FEAE232" w14:textId="3623733F" w:rsidR="0037667F" w:rsidRDefault="0037667F" w:rsidP="0037667F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B67F0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897CB1">
        <w:rPr>
          <w:sz w:val="28"/>
          <w:szCs w:val="28"/>
        </w:rPr>
        <w:t>Шашков</w:t>
      </w:r>
      <w:proofErr w:type="spellEnd"/>
      <w:r w:rsidR="00897CB1">
        <w:rPr>
          <w:sz w:val="28"/>
          <w:szCs w:val="28"/>
        </w:rPr>
        <w:t xml:space="preserve"> Н.А.</w:t>
      </w:r>
      <w:r w:rsidR="006742B7">
        <w:rPr>
          <w:sz w:val="28"/>
          <w:szCs w:val="28"/>
        </w:rPr>
        <w:tab/>
      </w:r>
      <w:r w:rsidR="006742B7">
        <w:rPr>
          <w:sz w:val="28"/>
          <w:szCs w:val="28"/>
        </w:rPr>
        <w:tab/>
        <w:t xml:space="preserve"> </w:t>
      </w:r>
      <w:r w:rsidR="00897CB1">
        <w:rPr>
          <w:sz w:val="28"/>
          <w:szCs w:val="28"/>
        </w:rPr>
        <w:t>Поверинов А.Д</w:t>
      </w:r>
      <w:r>
        <w:rPr>
          <w:sz w:val="28"/>
          <w:szCs w:val="28"/>
        </w:rPr>
        <w:t xml:space="preserve"> </w:t>
      </w:r>
    </w:p>
    <w:p w14:paraId="20F48F61" w14:textId="39B8183D" w:rsidR="0037667F" w:rsidRDefault="0037667F" w:rsidP="0037667F">
      <w:pPr>
        <w:ind w:left="5103"/>
        <w:rPr>
          <w:sz w:val="28"/>
          <w:szCs w:val="28"/>
        </w:rPr>
      </w:pPr>
      <w:r>
        <w:rPr>
          <w:sz w:val="28"/>
          <w:szCs w:val="28"/>
        </w:rPr>
        <w:t>Группа:</w:t>
      </w:r>
      <w:r w:rsidRPr="0039273E">
        <w:rPr>
          <w:sz w:val="28"/>
          <w:szCs w:val="28"/>
        </w:rPr>
        <w:t xml:space="preserve"> 630</w:t>
      </w:r>
      <w:r w:rsidR="00897CB1">
        <w:rPr>
          <w:sz w:val="28"/>
          <w:szCs w:val="28"/>
        </w:rPr>
        <w:t>4</w:t>
      </w:r>
      <w:r w:rsidRPr="0039273E">
        <w:rPr>
          <w:sz w:val="28"/>
          <w:szCs w:val="28"/>
        </w:rPr>
        <w:t>-010302</w:t>
      </w:r>
      <w:r>
        <w:rPr>
          <w:sz w:val="28"/>
          <w:szCs w:val="28"/>
          <w:lang w:val="en-US"/>
        </w:rPr>
        <w:t>D</w:t>
      </w:r>
    </w:p>
    <w:p w14:paraId="612D2F6A" w14:textId="77777777" w:rsidR="0037667F" w:rsidRDefault="0037667F" w:rsidP="0037667F">
      <w:pPr>
        <w:jc w:val="center"/>
        <w:rPr>
          <w:sz w:val="28"/>
          <w:szCs w:val="28"/>
        </w:rPr>
      </w:pPr>
    </w:p>
    <w:p w14:paraId="1D80D1AC" w14:textId="77777777" w:rsidR="0037667F" w:rsidRDefault="0037667F" w:rsidP="0037667F">
      <w:pPr>
        <w:jc w:val="center"/>
        <w:rPr>
          <w:sz w:val="28"/>
          <w:szCs w:val="28"/>
        </w:rPr>
      </w:pPr>
    </w:p>
    <w:p w14:paraId="71F876FE" w14:textId="77777777" w:rsidR="0037667F" w:rsidRDefault="0037667F" w:rsidP="0037667F">
      <w:pPr>
        <w:jc w:val="center"/>
        <w:rPr>
          <w:sz w:val="28"/>
          <w:szCs w:val="28"/>
        </w:rPr>
      </w:pPr>
    </w:p>
    <w:p w14:paraId="63F9E15D" w14:textId="77777777" w:rsidR="0037667F" w:rsidRDefault="0037667F" w:rsidP="0037667F">
      <w:pPr>
        <w:jc w:val="center"/>
        <w:rPr>
          <w:sz w:val="28"/>
          <w:szCs w:val="28"/>
        </w:rPr>
      </w:pPr>
    </w:p>
    <w:p w14:paraId="044786A1" w14:textId="77777777" w:rsidR="0037667F" w:rsidRDefault="0037667F" w:rsidP="0037667F">
      <w:pPr>
        <w:jc w:val="center"/>
        <w:rPr>
          <w:sz w:val="28"/>
          <w:szCs w:val="28"/>
        </w:rPr>
      </w:pPr>
    </w:p>
    <w:p w14:paraId="470479CC" w14:textId="77777777" w:rsidR="0037667F" w:rsidRDefault="0037667F" w:rsidP="0037667F">
      <w:pPr>
        <w:jc w:val="center"/>
        <w:rPr>
          <w:sz w:val="28"/>
          <w:szCs w:val="28"/>
        </w:rPr>
      </w:pPr>
    </w:p>
    <w:p w14:paraId="11C16081" w14:textId="77777777" w:rsidR="0037667F" w:rsidRDefault="0037667F" w:rsidP="0037667F">
      <w:pPr>
        <w:jc w:val="center"/>
        <w:rPr>
          <w:sz w:val="28"/>
          <w:szCs w:val="28"/>
        </w:rPr>
      </w:pPr>
    </w:p>
    <w:p w14:paraId="429FDCBA" w14:textId="77777777" w:rsidR="0037667F" w:rsidRDefault="0037667F" w:rsidP="0037667F">
      <w:pPr>
        <w:jc w:val="center"/>
        <w:rPr>
          <w:sz w:val="28"/>
          <w:szCs w:val="28"/>
        </w:rPr>
      </w:pPr>
    </w:p>
    <w:p w14:paraId="09E39754" w14:textId="77777777" w:rsidR="0037667F" w:rsidRDefault="0037667F" w:rsidP="0037667F">
      <w:pPr>
        <w:jc w:val="center"/>
        <w:rPr>
          <w:sz w:val="28"/>
          <w:szCs w:val="28"/>
        </w:rPr>
      </w:pPr>
    </w:p>
    <w:p w14:paraId="7B311720" w14:textId="77777777" w:rsidR="0037667F" w:rsidRDefault="0037667F" w:rsidP="0037667F">
      <w:pPr>
        <w:jc w:val="center"/>
        <w:rPr>
          <w:sz w:val="28"/>
          <w:szCs w:val="28"/>
        </w:rPr>
      </w:pPr>
    </w:p>
    <w:p w14:paraId="25512DDF" w14:textId="77777777" w:rsidR="00E4799F" w:rsidRDefault="0037667F" w:rsidP="003C6537">
      <w:pPr>
        <w:jc w:val="center"/>
        <w:rPr>
          <w:sz w:val="24"/>
          <w:szCs w:val="24"/>
        </w:rPr>
      </w:pPr>
      <w:r>
        <w:rPr>
          <w:sz w:val="28"/>
          <w:szCs w:val="28"/>
        </w:rPr>
        <w:t>Самара, 202</w:t>
      </w:r>
      <w:r w:rsidRPr="005C3F3C">
        <w:rPr>
          <w:sz w:val="28"/>
          <w:szCs w:val="28"/>
        </w:rPr>
        <w:t>5</w:t>
      </w:r>
      <w:r w:rsidR="00E4799F">
        <w:rPr>
          <w:sz w:val="24"/>
          <w:szCs w:val="24"/>
        </w:rPr>
        <w:br w:type="page"/>
      </w:r>
    </w:p>
    <w:p w14:paraId="3659989B" w14:textId="77777777" w:rsidR="000342FF" w:rsidRDefault="000342FF" w:rsidP="000342FF">
      <w:pPr>
        <w:pStyle w:val="aff0"/>
      </w:pPr>
      <w:r>
        <w:lastRenderedPageBreak/>
        <w:t>Содержание</w:t>
      </w:r>
    </w:p>
    <w:bookmarkStart w:id="1" w:name="_Toc191987572" w:displacedByCustomXml="next"/>
    <w:sdt>
      <w:sdtPr>
        <w:rPr>
          <w:rFonts w:eastAsiaTheme="minorEastAsia" w:cstheme="minorBidi"/>
          <w:noProof w:val="0"/>
          <w:szCs w:val="22"/>
        </w:rPr>
        <w:id w:val="-152214992"/>
        <w:docPartObj>
          <w:docPartGallery w:val="Table of Contents"/>
          <w:docPartUnique/>
        </w:docPartObj>
      </w:sdtPr>
      <w:sdtEndPr/>
      <w:sdtContent>
        <w:p w14:paraId="53E759C1" w14:textId="1C57FB4D" w:rsidR="008B58F7" w:rsidRDefault="000342F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9695987" w:history="1">
            <w:r w:rsidR="008B58F7" w:rsidRPr="0004410F">
              <w:rPr>
                <w:rStyle w:val="af"/>
              </w:rPr>
              <w:t>Введение</w:t>
            </w:r>
            <w:r w:rsidR="008B58F7">
              <w:rPr>
                <w:webHidden/>
              </w:rPr>
              <w:tab/>
            </w:r>
            <w:r w:rsidR="008B58F7">
              <w:rPr>
                <w:webHidden/>
              </w:rPr>
              <w:fldChar w:fldCharType="begin"/>
            </w:r>
            <w:r w:rsidR="008B58F7">
              <w:rPr>
                <w:webHidden/>
              </w:rPr>
              <w:instrText xml:space="preserve"> PAGEREF _Toc199695987 \h </w:instrText>
            </w:r>
            <w:r w:rsidR="008B58F7">
              <w:rPr>
                <w:webHidden/>
              </w:rPr>
            </w:r>
            <w:r w:rsidR="008B58F7">
              <w:rPr>
                <w:webHidden/>
              </w:rPr>
              <w:fldChar w:fldCharType="separate"/>
            </w:r>
            <w:r w:rsidR="008B58F7">
              <w:rPr>
                <w:webHidden/>
              </w:rPr>
              <w:t>3</w:t>
            </w:r>
            <w:r w:rsidR="008B58F7">
              <w:rPr>
                <w:webHidden/>
              </w:rPr>
              <w:fldChar w:fldCharType="end"/>
            </w:r>
          </w:hyperlink>
        </w:p>
        <w:p w14:paraId="6D6B175A" w14:textId="7346170A" w:rsidR="008B58F7" w:rsidRDefault="008B58F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695988" w:history="1">
            <w:r w:rsidRPr="0004410F">
              <w:rPr>
                <w:rStyle w:val="af"/>
              </w:rPr>
              <w:t>1 Использованные технологии и библиотеки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_Toc199695988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6BDA85" w14:textId="2B2594F7" w:rsidR="008B58F7" w:rsidRDefault="008B58F7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695989" w:history="1">
            <w:r w:rsidRPr="0004410F">
              <w:rPr>
                <w:rStyle w:val="af"/>
                <w:noProof/>
              </w:rPr>
              <w:t>1.1</w:t>
            </w:r>
            <w:r w:rsidRPr="0004410F">
              <w:rPr>
                <w:rStyle w:val="af"/>
                <w:rFonts w:eastAsia="Times New Roman"/>
                <w:noProof/>
              </w:rPr>
              <w:t xml:space="preserve"> 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FFDB" w14:textId="094631C0" w:rsidR="008B58F7" w:rsidRDefault="008B58F7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695990" w:history="1">
            <w:r w:rsidRPr="0004410F">
              <w:rPr>
                <w:rStyle w:val="af"/>
                <w:rFonts w:eastAsia="Times New Roman"/>
                <w:noProof/>
              </w:rPr>
              <w:t>1.2</w:t>
            </w:r>
            <w:r w:rsidRPr="0004410F">
              <w:rPr>
                <w:rStyle w:val="af"/>
                <w:rFonts w:eastAsia="Times New Roman"/>
                <w:noProof/>
                <w:lang w:val="en-US"/>
              </w:rPr>
              <w:t xml:space="preserve"> Web </w:t>
            </w:r>
            <w:r w:rsidRPr="0004410F">
              <w:rPr>
                <w:rStyle w:val="af"/>
                <w:rFonts w:eastAsia="Times New Roman"/>
                <w:noProof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1860" w14:textId="6807371E" w:rsidR="008B58F7" w:rsidRDefault="008B58F7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695991" w:history="1">
            <w:r w:rsidRPr="0004410F">
              <w:rPr>
                <w:rStyle w:val="af"/>
                <w:noProof/>
              </w:rPr>
              <w:t>1.3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EDF8" w14:textId="44AC6F26" w:rsidR="008B58F7" w:rsidRDefault="008B58F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695992" w:history="1">
            <w:r w:rsidRPr="0004410F">
              <w:rPr>
                <w:rStyle w:val="af"/>
              </w:rPr>
              <w:t>2 Проектирование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_Toc199695992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932DCC" w14:textId="4A55F8C5" w:rsidR="008B58F7" w:rsidRDefault="008B58F7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695993" w:history="1">
            <w:r w:rsidRPr="0004410F">
              <w:rPr>
                <w:rStyle w:val="af"/>
                <w:noProof/>
              </w:rPr>
              <w:t>2.1 Схема взаимодействия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9166" w14:textId="09FEE7A8" w:rsidR="008B58F7" w:rsidRDefault="008B58F7">
          <w:pPr>
            <w:pStyle w:val="3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695994" w:history="1">
            <w:r w:rsidRPr="0004410F">
              <w:rPr>
                <w:rStyle w:val="af"/>
                <w:noProof/>
              </w:rPr>
              <w:t>2.1.1 Возможности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6C8EC" w14:textId="22B8FEA8" w:rsidR="008B58F7" w:rsidRDefault="008B58F7">
          <w:pPr>
            <w:pStyle w:val="3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695995" w:history="1">
            <w:r w:rsidRPr="0004410F">
              <w:rPr>
                <w:rStyle w:val="af"/>
                <w:noProof/>
              </w:rPr>
              <w:t>2.1.2 Возможности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01E3" w14:textId="7D7F6755" w:rsidR="008B58F7" w:rsidRDefault="008B58F7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695996" w:history="1">
            <w:r w:rsidRPr="0004410F">
              <w:rPr>
                <w:rStyle w:val="af"/>
                <w:noProof/>
              </w:rPr>
              <w:t>2.2 Логическая схема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60EB" w14:textId="190DF2F0" w:rsidR="008B58F7" w:rsidRDefault="008B58F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695997" w:history="1">
            <w:r w:rsidRPr="0004410F">
              <w:rPr>
                <w:rStyle w:val="af"/>
              </w:rPr>
              <w:t>3 Описание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_Toc199695997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22F02A" w14:textId="59DC828C" w:rsidR="008B58F7" w:rsidRDefault="008B58F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695998" w:history="1">
            <w:r w:rsidRPr="0004410F">
              <w:rPr>
                <w:rStyle w:val="af"/>
                <w:lang w:val="en-US"/>
              </w:rPr>
              <w:t>4</w:t>
            </w:r>
            <w:r w:rsidRPr="0004410F">
              <w:rPr>
                <w:rStyle w:val="af"/>
              </w:rPr>
              <w:t xml:space="preserve"> Тестирование </w:t>
            </w:r>
            <w:r w:rsidRPr="0004410F">
              <w:rPr>
                <w:rStyle w:val="af"/>
                <w:lang w:val="en-US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_Toc199695998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3643819" w14:textId="184034DE" w:rsidR="008B58F7" w:rsidRDefault="008B58F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695999" w:history="1">
            <w:r w:rsidRPr="0004410F">
              <w:rPr>
                <w:rStyle w:val="af"/>
              </w:rPr>
              <w:t>5 Аутентификация и авторизация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_Toc199695999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6C903CE" w14:textId="7A3D4240" w:rsidR="008B58F7" w:rsidRDefault="008B58F7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696000" w:history="1">
            <w:r w:rsidRPr="0004410F">
              <w:rPr>
                <w:rStyle w:val="af"/>
                <w:noProof/>
              </w:rPr>
              <w:t>5.1 Аутентифиакция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BED1" w14:textId="0B5F00D5" w:rsidR="008B58F7" w:rsidRDefault="008B58F7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696001" w:history="1">
            <w:r w:rsidRPr="0004410F">
              <w:rPr>
                <w:rStyle w:val="af"/>
                <w:noProof/>
              </w:rPr>
              <w:t>5.2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2E9F" w14:textId="032420BB" w:rsidR="008B58F7" w:rsidRDefault="008B58F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696002" w:history="1">
            <w:r w:rsidRPr="0004410F">
              <w:rPr>
                <w:rStyle w:val="af"/>
              </w:rPr>
              <w:t>6 Структура пользовательского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_Toc199696002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5F5434F" w14:textId="71B2E667" w:rsidR="008B58F7" w:rsidRDefault="008B58F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696003" w:history="1">
            <w:r w:rsidRPr="0004410F">
              <w:rPr>
                <w:rStyle w:val="af"/>
              </w:rPr>
              <w:t>7 Демонстрация работы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_Toc199696003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D23F45A" w14:textId="6B0C3371" w:rsidR="008B58F7" w:rsidRDefault="008B58F7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696004" w:history="1">
            <w:r w:rsidRPr="0004410F">
              <w:rPr>
                <w:rStyle w:val="af"/>
                <w:noProof/>
              </w:rPr>
              <w:t>7.1 Взаимодействие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2BE9" w14:textId="09C3CF3B" w:rsidR="008B58F7" w:rsidRDefault="008B58F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9696005" w:history="1">
            <w:r w:rsidRPr="0004410F">
              <w:rPr>
                <w:rStyle w:val="af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_Toc199696005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B839C08" w14:textId="3C3B765E" w:rsidR="000342FF" w:rsidRDefault="000342FF" w:rsidP="00727CFB">
          <w:pPr>
            <w:pStyle w:val="22"/>
            <w:ind w:left="0"/>
          </w:pPr>
          <w:r>
            <w:rPr>
              <w:rFonts w:eastAsiaTheme="majorEastAsia"/>
              <w:szCs w:val="28"/>
            </w:rPr>
            <w:fldChar w:fldCharType="end"/>
          </w:r>
        </w:p>
      </w:sdtContent>
    </w:sdt>
    <w:p w14:paraId="5305A5F0" w14:textId="77777777" w:rsidR="000342FF" w:rsidRDefault="009561A7" w:rsidP="009561A7">
      <w:pPr>
        <w:pStyle w:val="afc"/>
      </w:pPr>
      <w:bookmarkStart w:id="2" w:name="_Toc199695987"/>
      <w:bookmarkEnd w:id="1"/>
      <w:r>
        <w:lastRenderedPageBreak/>
        <w:t>Введение</w:t>
      </w:r>
      <w:bookmarkEnd w:id="2"/>
    </w:p>
    <w:p w14:paraId="65495A70" w14:textId="1474E968" w:rsidR="004B6D3D" w:rsidRPr="004B6D3D" w:rsidRDefault="004B6D3D" w:rsidP="004B6D3D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4B6D3D">
        <w:rPr>
          <w:rFonts w:eastAsiaTheme="minorEastAsia"/>
          <w:sz w:val="28"/>
          <w:szCs w:val="28"/>
        </w:rPr>
        <w:t xml:space="preserve">Наше приложение помогает пользователям контролировать правильное питание, подсчитывать калории и </w:t>
      </w:r>
      <w:proofErr w:type="spellStart"/>
      <w:r w:rsidRPr="004B6D3D">
        <w:rPr>
          <w:rFonts w:eastAsiaTheme="minorEastAsia"/>
          <w:sz w:val="28"/>
          <w:szCs w:val="28"/>
        </w:rPr>
        <w:t>макронутриенты</w:t>
      </w:r>
      <w:proofErr w:type="spellEnd"/>
      <w:r w:rsidRPr="004B6D3D">
        <w:rPr>
          <w:rFonts w:eastAsiaTheme="minorEastAsia"/>
          <w:sz w:val="28"/>
          <w:szCs w:val="28"/>
        </w:rPr>
        <w:t xml:space="preserve"> (белки, жиры, углеводы). Оно разработано с использованием технологий </w:t>
      </w:r>
      <w:proofErr w:type="spellStart"/>
      <w:r w:rsidRPr="004B6D3D">
        <w:rPr>
          <w:rFonts w:eastAsiaTheme="minorEastAsia"/>
          <w:sz w:val="28"/>
          <w:szCs w:val="28"/>
        </w:rPr>
        <w:t>Java</w:t>
      </w:r>
      <w:proofErr w:type="spellEnd"/>
      <w:r w:rsidRPr="004B6D3D">
        <w:rPr>
          <w:rFonts w:eastAsiaTheme="minorEastAsia"/>
          <w:sz w:val="28"/>
          <w:szCs w:val="28"/>
        </w:rPr>
        <w:t xml:space="preserve"> 21, </w:t>
      </w:r>
      <w:proofErr w:type="spellStart"/>
      <w:r w:rsidRPr="004B6D3D">
        <w:rPr>
          <w:rFonts w:eastAsiaTheme="minorEastAsia"/>
          <w:sz w:val="28"/>
          <w:szCs w:val="28"/>
        </w:rPr>
        <w:t>Spring</w:t>
      </w:r>
      <w:proofErr w:type="spellEnd"/>
      <w:r w:rsidRPr="004B6D3D">
        <w:rPr>
          <w:rFonts w:eastAsiaTheme="minorEastAsia"/>
          <w:sz w:val="28"/>
          <w:szCs w:val="28"/>
        </w:rPr>
        <w:t xml:space="preserve"> </w:t>
      </w:r>
      <w:proofErr w:type="spellStart"/>
      <w:r w:rsidRPr="004B6D3D">
        <w:rPr>
          <w:rFonts w:eastAsiaTheme="minorEastAsia"/>
          <w:sz w:val="28"/>
          <w:szCs w:val="28"/>
        </w:rPr>
        <w:t>Boot</w:t>
      </w:r>
      <w:proofErr w:type="spellEnd"/>
      <w:r w:rsidRPr="004B6D3D">
        <w:rPr>
          <w:rFonts w:eastAsiaTheme="minorEastAsia"/>
          <w:sz w:val="28"/>
          <w:szCs w:val="28"/>
        </w:rPr>
        <w:t xml:space="preserve"> и </w:t>
      </w:r>
      <w:proofErr w:type="spellStart"/>
      <w:r w:rsidRPr="004B6D3D">
        <w:rPr>
          <w:rFonts w:eastAsiaTheme="minorEastAsia"/>
          <w:sz w:val="28"/>
          <w:szCs w:val="28"/>
        </w:rPr>
        <w:t>PostgreSQL</w:t>
      </w:r>
      <w:proofErr w:type="spellEnd"/>
      <w:r w:rsidRPr="004B6D3D">
        <w:rPr>
          <w:rFonts w:eastAsiaTheme="minorEastAsia"/>
          <w:sz w:val="28"/>
          <w:szCs w:val="28"/>
        </w:rPr>
        <w:t xml:space="preserve">, а также использует </w:t>
      </w:r>
      <w:proofErr w:type="spellStart"/>
      <w:r w:rsidRPr="004B6D3D">
        <w:rPr>
          <w:rFonts w:eastAsiaTheme="minorEastAsia"/>
          <w:sz w:val="28"/>
          <w:szCs w:val="28"/>
        </w:rPr>
        <w:t>Thymeleaf</w:t>
      </w:r>
      <w:proofErr w:type="spellEnd"/>
      <w:r w:rsidRPr="004B6D3D">
        <w:rPr>
          <w:rFonts w:eastAsiaTheme="minorEastAsia"/>
          <w:sz w:val="28"/>
          <w:szCs w:val="28"/>
        </w:rPr>
        <w:t xml:space="preserve"> для серверного рендеринга. </w:t>
      </w:r>
      <w:r w:rsidR="0034745E" w:rsidRPr="0034745E">
        <w:rPr>
          <w:rFonts w:eastAsiaTheme="minorEastAsia"/>
          <w:sz w:val="28"/>
          <w:szCs w:val="28"/>
        </w:rPr>
        <w:t xml:space="preserve">Вся система должна быть </w:t>
      </w:r>
      <w:proofErr w:type="spellStart"/>
      <w:r w:rsidR="0034745E" w:rsidRPr="0034745E">
        <w:rPr>
          <w:rFonts w:eastAsiaTheme="minorEastAsia"/>
          <w:sz w:val="28"/>
          <w:szCs w:val="28"/>
        </w:rPr>
        <w:t>контейнеризирована</w:t>
      </w:r>
      <w:proofErr w:type="spellEnd"/>
      <w:r w:rsidR="0034745E" w:rsidRPr="0034745E">
        <w:rPr>
          <w:rFonts w:eastAsiaTheme="minorEastAsia"/>
          <w:sz w:val="28"/>
          <w:szCs w:val="28"/>
        </w:rPr>
        <w:t xml:space="preserve"> с помощью </w:t>
      </w:r>
      <w:proofErr w:type="spellStart"/>
      <w:r w:rsidR="00D933CE" w:rsidRPr="0034745E">
        <w:rPr>
          <w:rFonts w:eastAsiaTheme="minorEastAsia"/>
          <w:sz w:val="28"/>
          <w:szCs w:val="28"/>
        </w:rPr>
        <w:t>Docker</w:t>
      </w:r>
      <w:proofErr w:type="spellEnd"/>
      <w:r w:rsidR="00D933CE" w:rsidRPr="0034745E">
        <w:rPr>
          <w:rFonts w:eastAsiaTheme="minorEastAsia"/>
          <w:sz w:val="28"/>
          <w:szCs w:val="28"/>
        </w:rPr>
        <w:t xml:space="preserve"> (</w:t>
      </w:r>
      <w:r w:rsidR="0034745E" w:rsidRPr="0034745E">
        <w:rPr>
          <w:rFonts w:eastAsiaTheme="minorEastAsia"/>
          <w:sz w:val="28"/>
          <w:szCs w:val="28"/>
        </w:rPr>
        <w:t xml:space="preserve">не успели </w:t>
      </w:r>
      <w:proofErr w:type="spellStart"/>
      <w:r w:rsidR="0034745E" w:rsidRPr="0034745E">
        <w:rPr>
          <w:rFonts w:eastAsiaTheme="minorEastAsia"/>
          <w:sz w:val="28"/>
          <w:szCs w:val="28"/>
        </w:rPr>
        <w:t>д</w:t>
      </w:r>
      <w:r w:rsidR="0034745E">
        <w:rPr>
          <w:rFonts w:eastAsiaTheme="minorEastAsia"/>
          <w:sz w:val="28"/>
          <w:szCs w:val="28"/>
        </w:rPr>
        <w:t>о</w:t>
      </w:r>
      <w:r w:rsidR="0034745E" w:rsidRPr="0034745E">
        <w:rPr>
          <w:rFonts w:eastAsiaTheme="minorEastAsia"/>
          <w:sz w:val="28"/>
          <w:szCs w:val="28"/>
        </w:rPr>
        <w:t>реализовать</w:t>
      </w:r>
      <w:proofErr w:type="spellEnd"/>
      <w:r w:rsidR="0034745E" w:rsidRPr="0034745E">
        <w:rPr>
          <w:rFonts w:eastAsiaTheme="minorEastAsia"/>
          <w:sz w:val="28"/>
          <w:szCs w:val="28"/>
        </w:rPr>
        <w:t>).</w:t>
      </w:r>
    </w:p>
    <w:p w14:paraId="6B396C6F" w14:textId="52FCAB03" w:rsidR="006742B7" w:rsidRDefault="004B6D3D" w:rsidP="004B6D3D">
      <w:pPr>
        <w:spacing w:line="360" w:lineRule="auto"/>
        <w:ind w:firstLine="709"/>
      </w:pPr>
      <w:r w:rsidRPr="004B6D3D">
        <w:rPr>
          <w:rFonts w:eastAsiaTheme="minorEastAsia"/>
          <w:sz w:val="28"/>
          <w:szCs w:val="28"/>
        </w:rPr>
        <w:t xml:space="preserve">Проект создавался в учебных целях для демонстрации навыков в серверной разработке, проектировании архитектуры приложений, настройке безопасной аутентификации, работе с базами данных и интеграции компонентов в </w:t>
      </w:r>
      <w:proofErr w:type="spellStart"/>
      <w:r w:rsidRPr="004B6D3D">
        <w:rPr>
          <w:rFonts w:eastAsiaTheme="minorEastAsia"/>
          <w:sz w:val="28"/>
          <w:szCs w:val="28"/>
        </w:rPr>
        <w:t>контейнеризированную</w:t>
      </w:r>
      <w:proofErr w:type="spellEnd"/>
      <w:r w:rsidRPr="004B6D3D">
        <w:rPr>
          <w:rFonts w:eastAsiaTheme="minorEastAsia"/>
          <w:sz w:val="28"/>
          <w:szCs w:val="28"/>
        </w:rPr>
        <w:t xml:space="preserve"> среду.</w:t>
      </w:r>
      <w:r w:rsidR="006742B7">
        <w:br w:type="page"/>
      </w:r>
    </w:p>
    <w:p w14:paraId="30EE2FA0" w14:textId="01B8E8D6" w:rsidR="00E254B9" w:rsidRDefault="00E254B9" w:rsidP="00E254B9">
      <w:pPr>
        <w:pStyle w:val="1"/>
      </w:pPr>
      <w:bookmarkStart w:id="3" w:name="_Toc199695988"/>
      <w:r>
        <w:lastRenderedPageBreak/>
        <w:t>Использованные технологии и библиотеки</w:t>
      </w:r>
      <w:bookmarkEnd w:id="3"/>
    </w:p>
    <w:p w14:paraId="42397299" w14:textId="2C8AAB21" w:rsidR="00E254B9" w:rsidRPr="00E254B9" w:rsidRDefault="00E254B9" w:rsidP="00E254B9">
      <w:pPr>
        <w:pStyle w:val="2"/>
      </w:pPr>
      <w:bookmarkStart w:id="4" w:name="_Toc199695989"/>
      <w:r w:rsidRPr="00E254B9">
        <w:rPr>
          <w:rFonts w:eastAsia="Times New Roman"/>
          <w:color w:val="000000"/>
        </w:rPr>
        <w:t>Серверная часть</w:t>
      </w:r>
      <w:bookmarkEnd w:id="4"/>
    </w:p>
    <w:p w14:paraId="57412BFD" w14:textId="1B785144" w:rsidR="00E254B9" w:rsidRDefault="00E254B9" w:rsidP="00E254B9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 xml:space="preserve"> – язык программирования для </w:t>
      </w:r>
      <w:r>
        <w:rPr>
          <w:color w:val="000000"/>
          <w:sz w:val="28"/>
          <w:szCs w:val="28"/>
          <w:lang w:val="en-US"/>
        </w:rPr>
        <w:t>Back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end</w:t>
      </w:r>
      <w:r w:rsidRPr="00E254B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части приложения был выбран из-за его распространённости и большого выбора подходящих фреймворков.</w:t>
      </w:r>
    </w:p>
    <w:p w14:paraId="7A417973" w14:textId="28EBCBA4" w:rsidR="00E254B9" w:rsidRDefault="00E254B9" w:rsidP="00E254B9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Spring</w:t>
      </w:r>
      <w:r>
        <w:rPr>
          <w:color w:val="000000"/>
          <w:sz w:val="28"/>
          <w:szCs w:val="28"/>
        </w:rPr>
        <w:t xml:space="preserve"> – фреймворк на котором будет строится большая часть приложения, фреймворк популярен, достаточно прост и функционален для</w:t>
      </w:r>
      <w:r>
        <w:rPr>
          <w:color w:val="000000"/>
          <w:sz w:val="28"/>
          <w:szCs w:val="28"/>
        </w:rPr>
        <w:t xml:space="preserve"> выполнения</w:t>
      </w:r>
      <w:r>
        <w:rPr>
          <w:color w:val="000000"/>
          <w:sz w:val="28"/>
          <w:szCs w:val="28"/>
        </w:rPr>
        <w:t xml:space="preserve"> поставленной задачи.</w:t>
      </w:r>
    </w:p>
    <w:p w14:paraId="3CDD2A3D" w14:textId="55CC22F3" w:rsidR="00E254B9" w:rsidRDefault="00E254B9" w:rsidP="00E254B9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Hibernate</w:t>
      </w:r>
      <w:r>
        <w:rPr>
          <w:color w:val="000000"/>
          <w:sz w:val="28"/>
          <w:szCs w:val="28"/>
        </w:rPr>
        <w:t xml:space="preserve"> – библиотека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позволи</w:t>
      </w:r>
      <w:r>
        <w:rPr>
          <w:color w:val="000000"/>
          <w:sz w:val="28"/>
          <w:szCs w:val="28"/>
        </w:rPr>
        <w:t>вшая</w:t>
      </w:r>
      <w:r>
        <w:rPr>
          <w:color w:val="000000"/>
          <w:sz w:val="28"/>
          <w:szCs w:val="28"/>
        </w:rPr>
        <w:t xml:space="preserve"> упростить процесс разработки и настройки взаимодействия между сервером и базой данных.</w:t>
      </w:r>
    </w:p>
    <w:p w14:paraId="0BAA2A93" w14:textId="6A4943B3" w:rsidR="00E254B9" w:rsidRDefault="00E254B9" w:rsidP="00E254B9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GitHub</w:t>
      </w:r>
      <w:r>
        <w:rPr>
          <w:color w:val="000000"/>
          <w:sz w:val="28"/>
          <w:szCs w:val="28"/>
        </w:rPr>
        <w:t xml:space="preserve"> – самая распространённая СКВ.</w:t>
      </w:r>
    </w:p>
    <w:p w14:paraId="443E85A7" w14:textId="77777777" w:rsidR="003D1E7C" w:rsidRDefault="00E254B9" w:rsidP="003D1E7C">
      <w:pPr>
        <w:pStyle w:val="2"/>
        <w:rPr>
          <w:rFonts w:eastAsia="Times New Roman"/>
        </w:rPr>
      </w:pPr>
      <w:bookmarkStart w:id="5" w:name="_Toc199695990"/>
      <w:r>
        <w:rPr>
          <w:rFonts w:eastAsia="Times New Roman"/>
          <w:lang w:val="en-US"/>
        </w:rPr>
        <w:t xml:space="preserve">Web </w:t>
      </w:r>
      <w:r>
        <w:rPr>
          <w:rFonts w:eastAsia="Times New Roman"/>
        </w:rPr>
        <w:t>часть</w:t>
      </w:r>
      <w:bookmarkStart w:id="6" w:name="_Toc199695882"/>
      <w:bookmarkEnd w:id="5"/>
    </w:p>
    <w:bookmarkEnd w:id="6"/>
    <w:p w14:paraId="31C58405" w14:textId="51E62628" w:rsidR="003D1E7C" w:rsidRPr="002009E2" w:rsidRDefault="003D1E7C" w:rsidP="003D1E7C">
      <w:pPr>
        <w:pStyle w:val="1-"/>
      </w:pPr>
      <w:proofErr w:type="spellStart"/>
      <w:r>
        <w:rPr>
          <w:rFonts w:eastAsia="Times New Roman"/>
          <w:bCs/>
          <w:lang w:val="en-US"/>
        </w:rPr>
        <w:t>Thymeleaf</w:t>
      </w:r>
      <w:proofErr w:type="spellEnd"/>
      <w:r w:rsidR="002009E2" w:rsidRPr="002009E2">
        <w:rPr>
          <w:rFonts w:eastAsia="Times New Roman"/>
          <w:bCs/>
        </w:rPr>
        <w:t xml:space="preserve"> </w:t>
      </w:r>
      <w:r w:rsidR="002009E2">
        <w:rPr>
          <w:rFonts w:eastAsia="Times New Roman"/>
          <w:bCs/>
        </w:rPr>
        <w:t>–</w:t>
      </w:r>
      <w:r w:rsidR="002009E2" w:rsidRPr="002009E2">
        <w:rPr>
          <w:rFonts w:eastAsia="Times New Roman"/>
          <w:bCs/>
        </w:rPr>
        <w:t xml:space="preserve"> </w:t>
      </w:r>
      <w:proofErr w:type="spellStart"/>
      <w:r w:rsidRPr="003D1E7C">
        <w:rPr>
          <w:rFonts w:eastAsia="Times New Roman"/>
          <w:bCs/>
        </w:rPr>
        <w:t>шаблонизатор</w:t>
      </w:r>
      <w:proofErr w:type="spellEnd"/>
      <w:r w:rsidRPr="003D1E7C">
        <w:rPr>
          <w:rFonts w:eastAsia="Times New Roman"/>
          <w:bCs/>
        </w:rPr>
        <w:t xml:space="preserve">, который делает упор на естественные </w:t>
      </w:r>
      <w:r w:rsidRPr="003D1E7C">
        <w:rPr>
          <w:rFonts w:eastAsia="Times New Roman"/>
          <w:bCs/>
          <w:lang w:val="en-US"/>
        </w:rPr>
        <w:t>HTML</w:t>
      </w:r>
      <w:r w:rsidRPr="003D1E7C">
        <w:rPr>
          <w:rFonts w:eastAsia="Times New Roman"/>
          <w:bCs/>
        </w:rPr>
        <w:t xml:space="preserve"> шаблоны</w:t>
      </w:r>
      <w:r w:rsidR="002009E2" w:rsidRPr="002009E2">
        <w:rPr>
          <w:rFonts w:eastAsia="Times New Roman"/>
          <w:bCs/>
        </w:rPr>
        <w:t>.</w:t>
      </w:r>
    </w:p>
    <w:p w14:paraId="65869E52" w14:textId="29577015" w:rsidR="00E254B9" w:rsidRDefault="00E254B9" w:rsidP="00E254B9">
      <w:pPr>
        <w:pStyle w:val="2"/>
      </w:pPr>
      <w:bookmarkStart w:id="7" w:name="_Toc199695991"/>
      <w:r>
        <w:t>БД</w:t>
      </w:r>
      <w:bookmarkEnd w:id="7"/>
    </w:p>
    <w:p w14:paraId="1A738FED" w14:textId="0F70D46C" w:rsidR="00E254B9" w:rsidRPr="00E254B9" w:rsidRDefault="00E254B9" w:rsidP="00E254B9">
      <w:pPr>
        <w:pStyle w:val="1-"/>
      </w:pPr>
      <w:bookmarkStart w:id="8" w:name="_GoBack"/>
      <w:r>
        <w:rPr>
          <w:lang w:val="en-US"/>
        </w:rPr>
        <w:t>PostgreSQL</w:t>
      </w:r>
      <w:r w:rsidRPr="00E254B9">
        <w:t xml:space="preserve"> </w:t>
      </w:r>
      <w:r>
        <w:t>–</w:t>
      </w:r>
      <w:r w:rsidRPr="00E254B9">
        <w:t xml:space="preserve"> </w:t>
      </w:r>
      <w:r>
        <w:rPr>
          <w:rFonts w:eastAsia="Times New Roman"/>
          <w:color w:val="000000"/>
        </w:rPr>
        <w:t>СУБД хорошо подходящая в поставленной задаче.</w:t>
      </w:r>
    </w:p>
    <w:p w14:paraId="1501D204" w14:textId="77777777" w:rsidR="005671A7" w:rsidRDefault="006742B7" w:rsidP="006742B7">
      <w:pPr>
        <w:pStyle w:val="1"/>
      </w:pPr>
      <w:bookmarkStart w:id="9" w:name="_Toc199695992"/>
      <w:bookmarkEnd w:id="8"/>
      <w:r>
        <w:lastRenderedPageBreak/>
        <w:t>Проектирование приложения</w:t>
      </w:r>
      <w:bookmarkEnd w:id="9"/>
    </w:p>
    <w:p w14:paraId="01E2A851" w14:textId="77777777" w:rsidR="006742B7" w:rsidRDefault="006742B7" w:rsidP="00540373">
      <w:pPr>
        <w:pStyle w:val="2"/>
      </w:pPr>
      <w:bookmarkStart w:id="10" w:name="_Toc199695993"/>
      <w:r>
        <w:t>Схема взаимодействия компонентов</w:t>
      </w:r>
      <w:bookmarkEnd w:id="10"/>
    </w:p>
    <w:p w14:paraId="6F5FDC20" w14:textId="70A042D5" w:rsidR="00540373" w:rsidRPr="00540373" w:rsidRDefault="00540373" w:rsidP="001F1F4A">
      <w:pPr>
        <w:pStyle w:val="1-"/>
      </w:pPr>
      <w:r w:rsidRPr="00540373">
        <w:t xml:space="preserve">Клиент отправляет запросы к API (например, вход в систему, </w:t>
      </w:r>
      <w:r w:rsidR="0034745E">
        <w:t>добавление продуктов</w:t>
      </w:r>
      <w:r w:rsidRPr="00540373">
        <w:t>).</w:t>
      </w:r>
    </w:p>
    <w:p w14:paraId="70D6E44A" w14:textId="1C635A8E" w:rsidR="00540373" w:rsidRDefault="00540373" w:rsidP="001F1F4A">
      <w:pPr>
        <w:pStyle w:val="1-"/>
      </w:pPr>
      <w:r w:rsidRPr="00540373">
        <w:t>База данных (</w:t>
      </w:r>
      <w:proofErr w:type="spellStart"/>
      <w:r w:rsidRPr="00540373">
        <w:t>PostgreSQL</w:t>
      </w:r>
      <w:proofErr w:type="spellEnd"/>
      <w:r w:rsidRPr="00540373">
        <w:t>)</w:t>
      </w:r>
      <w:r>
        <w:t xml:space="preserve"> хранит </w:t>
      </w:r>
      <w:r w:rsidR="001664BA">
        <w:t>список продуктов</w:t>
      </w:r>
      <w:r>
        <w:t xml:space="preserve">, </w:t>
      </w:r>
      <w:r w:rsidR="001664BA">
        <w:t>пользователей и их пароли</w:t>
      </w:r>
      <w:r>
        <w:t xml:space="preserve">, </w:t>
      </w:r>
      <w:r w:rsidR="001664BA">
        <w:t>приемы пищи</w:t>
      </w:r>
      <w:r>
        <w:t xml:space="preserve"> и обеспечивает связь между ними.</w:t>
      </w:r>
    </w:p>
    <w:p w14:paraId="7F00EEE7" w14:textId="77777777" w:rsidR="00540373" w:rsidRDefault="00540373" w:rsidP="00540373">
      <w:pPr>
        <w:pStyle w:val="3"/>
      </w:pPr>
      <w:bookmarkStart w:id="11" w:name="_Toc199695994"/>
      <w:r>
        <w:t>Возможности пользователя</w:t>
      </w:r>
      <w:bookmarkEnd w:id="11"/>
    </w:p>
    <w:p w14:paraId="61DA1637" w14:textId="7361A403" w:rsidR="00540373" w:rsidRDefault="001664BA" w:rsidP="00540373">
      <w:pPr>
        <w:pStyle w:val="1-"/>
        <w:numPr>
          <w:ilvl w:val="0"/>
          <w:numId w:val="20"/>
        </w:numPr>
      </w:pPr>
      <w:r>
        <w:t>Добавление продуктов в прием пищи</w:t>
      </w:r>
      <w:r w:rsidR="00540373">
        <w:t>;</w:t>
      </w:r>
    </w:p>
    <w:p w14:paraId="06933764" w14:textId="13B3AF24" w:rsidR="00540373" w:rsidRDefault="001664BA" w:rsidP="00540373">
      <w:pPr>
        <w:pStyle w:val="1-"/>
        <w:numPr>
          <w:ilvl w:val="0"/>
          <w:numId w:val="20"/>
        </w:numPr>
      </w:pPr>
      <w:r>
        <w:t>Просмотр всех приемов пищи</w:t>
      </w:r>
      <w:r w:rsidR="00540373">
        <w:t>;</w:t>
      </w:r>
    </w:p>
    <w:p w14:paraId="58C0B106" w14:textId="592F00E8" w:rsidR="00540373" w:rsidRDefault="00540373" w:rsidP="00540373">
      <w:pPr>
        <w:pStyle w:val="1-"/>
        <w:numPr>
          <w:ilvl w:val="0"/>
          <w:numId w:val="20"/>
        </w:numPr>
      </w:pPr>
      <w:r>
        <w:t xml:space="preserve">Просмотр </w:t>
      </w:r>
      <w:r w:rsidR="001664BA">
        <w:t>БЖУ приема.</w:t>
      </w:r>
    </w:p>
    <w:p w14:paraId="735407C5" w14:textId="77777777" w:rsidR="00540373" w:rsidRDefault="00540373" w:rsidP="00540373">
      <w:pPr>
        <w:pStyle w:val="3"/>
      </w:pPr>
      <w:bookmarkStart w:id="12" w:name="_Toc199695995"/>
      <w:r>
        <w:t>Возможности администратора</w:t>
      </w:r>
      <w:bookmarkEnd w:id="12"/>
    </w:p>
    <w:p w14:paraId="79BB138A" w14:textId="33B4ABC0" w:rsidR="00540373" w:rsidRDefault="00540373" w:rsidP="00540373">
      <w:pPr>
        <w:pStyle w:val="1-"/>
        <w:numPr>
          <w:ilvl w:val="0"/>
          <w:numId w:val="21"/>
        </w:numPr>
      </w:pPr>
      <w:r>
        <w:t xml:space="preserve">Просмотр всех пользователей и </w:t>
      </w:r>
      <w:r w:rsidR="001664BA">
        <w:t>приемов</w:t>
      </w:r>
      <w:r>
        <w:t>;</w:t>
      </w:r>
    </w:p>
    <w:p w14:paraId="18E98275" w14:textId="69EFD8DD" w:rsidR="00540373" w:rsidRDefault="00540373" w:rsidP="00540373">
      <w:pPr>
        <w:pStyle w:val="1-"/>
        <w:numPr>
          <w:ilvl w:val="0"/>
          <w:numId w:val="21"/>
        </w:numPr>
      </w:pPr>
      <w:r>
        <w:t xml:space="preserve">Удаление любых </w:t>
      </w:r>
      <w:r w:rsidR="001664BA">
        <w:t>приемов</w:t>
      </w:r>
      <w:r>
        <w:t xml:space="preserve"> и пользователей.</w:t>
      </w:r>
    </w:p>
    <w:p w14:paraId="513E7694" w14:textId="77777777" w:rsidR="00540373" w:rsidRDefault="00540373" w:rsidP="00540373">
      <w:pPr>
        <w:pStyle w:val="2"/>
      </w:pPr>
      <w:bookmarkStart w:id="13" w:name="_Toc199695996"/>
      <w:r>
        <w:t>Логическая схема БД</w:t>
      </w:r>
      <w:bookmarkEnd w:id="13"/>
    </w:p>
    <w:p w14:paraId="6457EED2" w14:textId="221D16BB" w:rsidR="00540373" w:rsidRDefault="001664BA" w:rsidP="00540373">
      <w:pPr>
        <w:pStyle w:val="1-"/>
        <w:ind w:firstLine="0"/>
      </w:pPr>
      <w:r w:rsidRPr="001664BA">
        <w:rPr>
          <w:noProof/>
        </w:rPr>
        <w:drawing>
          <wp:inline distT="0" distB="0" distL="0" distR="0" wp14:anchorId="50FDBDDA" wp14:editId="4FA8572A">
            <wp:extent cx="5939790" cy="3391535"/>
            <wp:effectExtent l="0" t="0" r="3810" b="0"/>
            <wp:docPr id="179649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91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CD13" w14:textId="77777777" w:rsidR="00540373" w:rsidRPr="00540373" w:rsidRDefault="00540373" w:rsidP="00540373">
      <w:pPr>
        <w:pStyle w:val="1"/>
      </w:pPr>
      <w:bookmarkStart w:id="14" w:name="_Toc199695997"/>
      <w:r w:rsidRPr="00540373">
        <w:lastRenderedPageBreak/>
        <w:t>Описание API</w:t>
      </w:r>
      <w:bookmarkEnd w:id="14"/>
    </w:p>
    <w:p w14:paraId="54D52320" w14:textId="77777777" w:rsidR="00540373" w:rsidRPr="00FD706F" w:rsidRDefault="00540373" w:rsidP="00540373">
      <w:pPr>
        <w:pStyle w:val="1-"/>
      </w:pPr>
      <w:r w:rsidRPr="000F0766">
        <w:t xml:space="preserve">В таблице 1 представлены основные </w:t>
      </w:r>
      <w:proofErr w:type="spellStart"/>
      <w:r w:rsidRPr="000F0766">
        <w:t>эндпоинты</w:t>
      </w:r>
      <w:proofErr w:type="spellEnd"/>
      <w:r w:rsidRPr="000F0766">
        <w:t xml:space="preserve"> API</w:t>
      </w:r>
      <w:r w:rsidR="00406551">
        <w:t>.</w:t>
      </w:r>
    </w:p>
    <w:p w14:paraId="0FB15892" w14:textId="77777777" w:rsidR="00540373" w:rsidRPr="00FD706F" w:rsidRDefault="00540373" w:rsidP="00540373">
      <w:pPr>
        <w:pStyle w:val="-1"/>
        <w:rPr>
          <w:lang w:val="en-US"/>
        </w:rPr>
      </w:pPr>
      <w:r w:rsidRPr="0088385B">
        <w:t xml:space="preserve">Таблица 1 </w:t>
      </w:r>
      <w:r>
        <w:t>–</w:t>
      </w:r>
      <w:r w:rsidRPr="0088385B">
        <w:t xml:space="preserve"> </w:t>
      </w:r>
      <w:r>
        <w:t xml:space="preserve">Описание </w:t>
      </w:r>
      <w:r>
        <w:rPr>
          <w:lang w:val="en-US"/>
        </w:rPr>
        <w:t>API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671"/>
      </w:tblGrid>
      <w:tr w:rsidR="00540373" w14:paraId="6608EDAA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219F99A1" w14:textId="77777777" w:rsidR="00540373" w:rsidRPr="00406551" w:rsidRDefault="00540373" w:rsidP="00406551">
            <w:pPr>
              <w:pStyle w:val="aff1"/>
              <w:jc w:val="center"/>
            </w:pPr>
            <w:r w:rsidRPr="00406551">
              <w:t>Метод</w:t>
            </w:r>
          </w:p>
        </w:tc>
        <w:tc>
          <w:tcPr>
            <w:tcW w:w="3118" w:type="dxa"/>
            <w:vAlign w:val="center"/>
          </w:tcPr>
          <w:p w14:paraId="02D57EFF" w14:textId="77777777" w:rsidR="00540373" w:rsidRPr="00406551" w:rsidRDefault="00540373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URL</w:t>
            </w:r>
          </w:p>
        </w:tc>
        <w:tc>
          <w:tcPr>
            <w:tcW w:w="4671" w:type="dxa"/>
            <w:vAlign w:val="center"/>
          </w:tcPr>
          <w:p w14:paraId="5375B761" w14:textId="77777777" w:rsidR="00540373" w:rsidRPr="00406551" w:rsidRDefault="00540373" w:rsidP="00406551">
            <w:pPr>
              <w:pStyle w:val="aff1"/>
              <w:jc w:val="center"/>
            </w:pPr>
            <w:r w:rsidRPr="00406551">
              <w:t>Описание</w:t>
            </w:r>
          </w:p>
        </w:tc>
      </w:tr>
      <w:tr w:rsidR="00540373" w14:paraId="029ED408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7F92730A" w14:textId="77777777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14:paraId="30543022" w14:textId="19190A54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/</w:t>
            </w:r>
            <w:r w:rsidR="00FC0EBD">
              <w:rPr>
                <w:lang w:val="en-US"/>
              </w:rPr>
              <w:t>users</w:t>
            </w:r>
            <w:r w:rsidR="00540373" w:rsidRPr="00406551">
              <w:rPr>
                <w:lang w:val="en-US"/>
              </w:rPr>
              <w:t>/</w:t>
            </w:r>
            <w:r w:rsidRPr="00406551">
              <w:rPr>
                <w:lang w:val="en-US"/>
              </w:rPr>
              <w:t>login</w:t>
            </w:r>
          </w:p>
        </w:tc>
        <w:tc>
          <w:tcPr>
            <w:tcW w:w="4671" w:type="dxa"/>
            <w:vAlign w:val="center"/>
          </w:tcPr>
          <w:p w14:paraId="28C7589A" w14:textId="77777777" w:rsidR="00540373" w:rsidRPr="00406551" w:rsidRDefault="00406551" w:rsidP="00406551">
            <w:pPr>
              <w:pStyle w:val="aff1"/>
              <w:jc w:val="center"/>
            </w:pPr>
            <w:r w:rsidRPr="00406551">
              <w:t>Аутентификация пользователя</w:t>
            </w:r>
          </w:p>
        </w:tc>
      </w:tr>
      <w:tr w:rsidR="00540373" w14:paraId="08ACDCCB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2238E058" w14:textId="77777777" w:rsidR="00540373" w:rsidRPr="00406551" w:rsidRDefault="00540373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14:paraId="7B03549A" w14:textId="29FEC826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/</w:t>
            </w:r>
            <w:r w:rsidR="00FC0EBD">
              <w:rPr>
                <w:lang w:val="en-US"/>
              </w:rPr>
              <w:t>users</w:t>
            </w:r>
            <w:r w:rsidR="00540373" w:rsidRPr="00406551">
              <w:rPr>
                <w:lang w:val="en-US"/>
              </w:rPr>
              <w:t>/register</w:t>
            </w:r>
          </w:p>
        </w:tc>
        <w:tc>
          <w:tcPr>
            <w:tcW w:w="4671" w:type="dxa"/>
            <w:vAlign w:val="center"/>
          </w:tcPr>
          <w:p w14:paraId="49D19779" w14:textId="77777777" w:rsidR="00540373" w:rsidRPr="00406551" w:rsidRDefault="00540373" w:rsidP="00406551">
            <w:pPr>
              <w:pStyle w:val="aff1"/>
              <w:jc w:val="center"/>
            </w:pPr>
            <w:r w:rsidRPr="00406551">
              <w:t xml:space="preserve">Регистрация </w:t>
            </w:r>
            <w:r w:rsidR="00406551" w:rsidRPr="00406551">
              <w:t>пользователя</w:t>
            </w:r>
          </w:p>
        </w:tc>
      </w:tr>
      <w:tr w:rsidR="00540373" w14:paraId="319F0CC4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6A9F176F" w14:textId="77777777" w:rsidR="00540373" w:rsidRPr="00406551" w:rsidRDefault="00540373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14:paraId="7452E64C" w14:textId="72A1DDD7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/users</w:t>
            </w:r>
          </w:p>
        </w:tc>
        <w:tc>
          <w:tcPr>
            <w:tcW w:w="4671" w:type="dxa"/>
            <w:vAlign w:val="center"/>
          </w:tcPr>
          <w:p w14:paraId="2B59DDCF" w14:textId="77777777" w:rsidR="00540373" w:rsidRPr="00406551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>Создание пользователя</w:t>
            </w:r>
          </w:p>
        </w:tc>
      </w:tr>
      <w:tr w:rsidR="00540373" w14:paraId="35EDCA8C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3DB98861" w14:textId="77777777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14:paraId="11B1CE87" w14:textId="20333E21" w:rsidR="00540373" w:rsidRPr="00406551" w:rsidRDefault="00FC0EBD" w:rsidP="00406551">
            <w:pPr>
              <w:pStyle w:val="aff1"/>
              <w:jc w:val="center"/>
              <w:rPr>
                <w:lang w:val="en-US"/>
              </w:rPr>
            </w:pPr>
            <w:r>
              <w:rPr>
                <w:color w:val="212121"/>
                <w:shd w:val="clear" w:color="auto" w:fill="FFFFFF"/>
                <w:lang w:val="en-US"/>
              </w:rPr>
              <w:t>/users/</w:t>
            </w:r>
            <w:proofErr w:type="spellStart"/>
            <w:r>
              <w:rPr>
                <w:color w:val="212121"/>
                <w:shd w:val="clear" w:color="auto" w:fill="FFFFFF"/>
                <w:lang w:val="en-US"/>
              </w:rPr>
              <w:t>getMeals</w:t>
            </w:r>
            <w:proofErr w:type="spellEnd"/>
          </w:p>
        </w:tc>
        <w:tc>
          <w:tcPr>
            <w:tcW w:w="4671" w:type="dxa"/>
            <w:vAlign w:val="center"/>
          </w:tcPr>
          <w:p w14:paraId="6D4CC9FC" w14:textId="1794ACF0" w:rsidR="00540373" w:rsidRPr="00FC0EBD" w:rsidRDefault="00FC0EBD" w:rsidP="00406551">
            <w:pPr>
              <w:pStyle w:val="aff1"/>
              <w:jc w:val="center"/>
            </w:pPr>
            <w:r>
              <w:t>Получение списка всех приёмов пищи пользователя</w:t>
            </w:r>
          </w:p>
        </w:tc>
      </w:tr>
      <w:tr w:rsidR="00540373" w14:paraId="6DA0B43F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7E803C64" w14:textId="77777777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14:paraId="1899B8E0" w14:textId="69706953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color w:val="212121"/>
                <w:shd w:val="clear" w:color="auto" w:fill="FFFFFF"/>
              </w:rPr>
              <w:t>/</w:t>
            </w:r>
            <w:proofErr w:type="spellStart"/>
            <w:r w:rsidRPr="00406551">
              <w:rPr>
                <w:color w:val="212121"/>
                <w:shd w:val="clear" w:color="auto" w:fill="FFFFFF"/>
              </w:rPr>
              <w:t>users</w:t>
            </w:r>
            <w:proofErr w:type="spellEnd"/>
            <w:r w:rsidRPr="00406551">
              <w:rPr>
                <w:color w:val="212121"/>
                <w:shd w:val="clear" w:color="auto" w:fill="FFFFFF"/>
              </w:rPr>
              <w:t>/</w:t>
            </w:r>
            <w:r w:rsidRPr="00406551">
              <w:rPr>
                <w:color w:val="212121"/>
                <w:shd w:val="clear" w:color="auto" w:fill="FFFFFF"/>
                <w:lang w:val="en-US"/>
              </w:rPr>
              <w:t>{id}</w:t>
            </w:r>
          </w:p>
        </w:tc>
        <w:tc>
          <w:tcPr>
            <w:tcW w:w="4671" w:type="dxa"/>
            <w:vAlign w:val="center"/>
          </w:tcPr>
          <w:p w14:paraId="5C561641" w14:textId="77777777" w:rsidR="00540373" w:rsidRPr="00406551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 xml:space="preserve">Получить пользователя по </w:t>
            </w:r>
            <w:r w:rsidRPr="00406551">
              <w:rPr>
                <w:rFonts w:eastAsia="Times New Roman"/>
                <w:color w:val="000000"/>
                <w:lang w:val="en-US"/>
              </w:rPr>
              <w:t>id</w:t>
            </w:r>
          </w:p>
        </w:tc>
      </w:tr>
      <w:tr w:rsidR="00540373" w14:paraId="11193C26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492FBFA9" w14:textId="77777777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14:paraId="47D88A17" w14:textId="12E41D19" w:rsidR="00406551" w:rsidRPr="00FC0EBD" w:rsidRDefault="00406551" w:rsidP="00406551">
            <w:pPr>
              <w:pStyle w:val="aff1"/>
              <w:jc w:val="center"/>
              <w:rPr>
                <w:color w:val="212121"/>
                <w:shd w:val="clear" w:color="auto" w:fill="FFFFFF"/>
                <w:lang w:val="en-US"/>
              </w:rPr>
            </w:pPr>
            <w:r w:rsidRPr="00406551">
              <w:rPr>
                <w:rFonts w:eastAsia="Times New Roman"/>
                <w:color w:val="000000"/>
                <w:lang w:val="en-US"/>
              </w:rPr>
              <w:t>/users</w:t>
            </w:r>
            <w:r w:rsidR="00FC0EBD">
              <w:rPr>
                <w:rFonts w:eastAsia="Times New Roman"/>
                <w:color w:val="000000"/>
              </w:rPr>
              <w:t>/</w:t>
            </w:r>
            <w:proofErr w:type="spellStart"/>
            <w:r w:rsidR="00FC0EBD">
              <w:rPr>
                <w:rFonts w:eastAsia="Times New Roman"/>
                <w:color w:val="000000"/>
                <w:lang w:val="en-US"/>
              </w:rPr>
              <w:t>getAll</w:t>
            </w:r>
            <w:proofErr w:type="spellEnd"/>
          </w:p>
          <w:p w14:paraId="59366A12" w14:textId="77777777" w:rsidR="00540373" w:rsidRPr="00406551" w:rsidRDefault="00540373" w:rsidP="00406551">
            <w:pPr>
              <w:pStyle w:val="aff1"/>
              <w:jc w:val="center"/>
              <w:rPr>
                <w:lang w:val="en-US"/>
              </w:rPr>
            </w:pPr>
          </w:p>
        </w:tc>
        <w:tc>
          <w:tcPr>
            <w:tcW w:w="4671" w:type="dxa"/>
            <w:vAlign w:val="center"/>
          </w:tcPr>
          <w:p w14:paraId="17902CF4" w14:textId="77777777" w:rsidR="00540373" w:rsidRPr="00406551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>Вывести всех пользователей</w:t>
            </w:r>
          </w:p>
        </w:tc>
      </w:tr>
      <w:tr w:rsidR="00540373" w14:paraId="423122B5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1025376E" w14:textId="77777777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14:paraId="7ECC1E38" w14:textId="586A5D14" w:rsidR="00540373" w:rsidRPr="005B38BE" w:rsidRDefault="00406551" w:rsidP="00406551">
            <w:pPr>
              <w:pStyle w:val="aff1"/>
              <w:jc w:val="center"/>
            </w:pPr>
            <w:r w:rsidRPr="00406551">
              <w:rPr>
                <w:color w:val="212121"/>
                <w:shd w:val="clear" w:color="auto" w:fill="FFFFFF"/>
                <w:lang w:val="en-US"/>
              </w:rPr>
              <w:t>/</w:t>
            </w:r>
            <w:r w:rsidR="005B38BE">
              <w:rPr>
                <w:color w:val="212121"/>
                <w:shd w:val="clear" w:color="auto" w:fill="FFFFFF"/>
                <w:lang w:val="en-US"/>
              </w:rPr>
              <w:t>products</w:t>
            </w:r>
          </w:p>
        </w:tc>
        <w:tc>
          <w:tcPr>
            <w:tcW w:w="4671" w:type="dxa"/>
            <w:vAlign w:val="center"/>
          </w:tcPr>
          <w:p w14:paraId="77B05170" w14:textId="28DD7279" w:rsidR="00540373" w:rsidRPr="005B38BE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rFonts w:eastAsia="Times New Roman"/>
                <w:color w:val="000000"/>
              </w:rPr>
              <w:t xml:space="preserve">Вывести все </w:t>
            </w:r>
            <w:proofErr w:type="spellStart"/>
            <w:r w:rsidR="005B38BE">
              <w:rPr>
                <w:rFonts w:eastAsia="Times New Roman"/>
                <w:color w:val="000000"/>
              </w:rPr>
              <w:t>продукиы</w:t>
            </w:r>
            <w:proofErr w:type="spellEnd"/>
          </w:p>
        </w:tc>
      </w:tr>
      <w:tr w:rsidR="00540373" w14:paraId="682ABB51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720D5EAE" w14:textId="6A403EC8" w:rsidR="00540373" w:rsidRPr="005B38BE" w:rsidRDefault="005B38BE" w:rsidP="00406551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14:paraId="05F62CC1" w14:textId="68745310" w:rsidR="00540373" w:rsidRPr="005B38BE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color w:val="212121"/>
                <w:shd w:val="clear" w:color="auto" w:fill="FFFFFF"/>
              </w:rPr>
              <w:t>/</w:t>
            </w:r>
            <w:proofErr w:type="spellStart"/>
            <w:r w:rsidR="005B38BE">
              <w:rPr>
                <w:color w:val="212121"/>
                <w:shd w:val="clear" w:color="auto" w:fill="FFFFFF"/>
              </w:rPr>
              <w:t>products</w:t>
            </w:r>
            <w:proofErr w:type="spellEnd"/>
            <w:r w:rsidR="005B38BE">
              <w:rPr>
                <w:color w:val="212121"/>
                <w:shd w:val="clear" w:color="auto" w:fill="FFFFFF"/>
              </w:rPr>
              <w:t>/</w:t>
            </w:r>
            <w:proofErr w:type="spellStart"/>
            <w:r w:rsidR="005B38BE">
              <w:rPr>
                <w:color w:val="212121"/>
                <w:shd w:val="clear" w:color="auto" w:fill="FFFFFF"/>
              </w:rPr>
              <w:t>selectProduct</w:t>
            </w:r>
            <w:proofErr w:type="spellEnd"/>
          </w:p>
        </w:tc>
        <w:tc>
          <w:tcPr>
            <w:tcW w:w="4671" w:type="dxa"/>
            <w:vAlign w:val="center"/>
          </w:tcPr>
          <w:p w14:paraId="501F9F2F" w14:textId="1DBF5CC0" w:rsidR="00540373" w:rsidRPr="00406551" w:rsidRDefault="005B38BE" w:rsidP="00406551">
            <w:pPr>
              <w:pStyle w:val="aff1"/>
              <w:jc w:val="center"/>
            </w:pPr>
            <w:r>
              <w:t>Добавить продукт в приём пищи</w:t>
            </w:r>
          </w:p>
        </w:tc>
      </w:tr>
      <w:tr w:rsidR="00540373" w:rsidRPr="0004557F" w14:paraId="6BB06F4E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4A610C2F" w14:textId="77777777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14:paraId="081D4749" w14:textId="490B9B50" w:rsidR="00540373" w:rsidRPr="005B38BE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  <w:lang w:val="en-US"/>
              </w:rPr>
              <w:t>/</w:t>
            </w:r>
            <w:r w:rsidR="005B38BE">
              <w:rPr>
                <w:rFonts w:eastAsia="Times New Roman"/>
                <w:color w:val="000000"/>
                <w:lang w:val="en-US"/>
              </w:rPr>
              <w:t>products/</w:t>
            </w:r>
            <w:proofErr w:type="spellStart"/>
            <w:r w:rsidR="005B38BE">
              <w:rPr>
                <w:rFonts w:eastAsia="Times New Roman"/>
                <w:color w:val="000000"/>
                <w:lang w:val="en-US"/>
              </w:rPr>
              <w:t>deselectProduct</w:t>
            </w:r>
            <w:proofErr w:type="spellEnd"/>
          </w:p>
        </w:tc>
        <w:tc>
          <w:tcPr>
            <w:tcW w:w="4671" w:type="dxa"/>
            <w:vAlign w:val="center"/>
          </w:tcPr>
          <w:p w14:paraId="664477AF" w14:textId="6B206947" w:rsidR="00540373" w:rsidRPr="00406551" w:rsidRDefault="005B38BE" w:rsidP="00406551">
            <w:pPr>
              <w:pStyle w:val="aff1"/>
              <w:jc w:val="center"/>
            </w:pPr>
            <w:r>
              <w:t>Удалить продукт из приёма пищи</w:t>
            </w:r>
          </w:p>
        </w:tc>
      </w:tr>
      <w:tr w:rsidR="00540373" w:rsidRPr="0004557F" w14:paraId="3928B61E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6AAAF167" w14:textId="4357A903" w:rsidR="00540373" w:rsidRPr="005B38BE" w:rsidRDefault="005B38BE" w:rsidP="00406551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14:paraId="3AFBF62D" w14:textId="5A9EFCF4" w:rsidR="00540373" w:rsidRPr="005B38BE" w:rsidRDefault="005B38BE" w:rsidP="00406551">
            <w:pPr>
              <w:pStyle w:val="aff1"/>
              <w:jc w:val="center"/>
              <w:rPr>
                <w:lang w:val="en-US"/>
              </w:rPr>
            </w:pPr>
            <w:r>
              <w:rPr>
                <w:color w:val="212121"/>
                <w:shd w:val="clear" w:color="auto" w:fill="FFFFFF"/>
              </w:rPr>
              <w:t>/</w:t>
            </w:r>
            <w:r>
              <w:rPr>
                <w:color w:val="212121"/>
                <w:shd w:val="clear" w:color="auto" w:fill="FFFFFF"/>
                <w:lang w:val="en-US"/>
              </w:rPr>
              <w:t>products/</w:t>
            </w:r>
            <w:proofErr w:type="spellStart"/>
            <w:r>
              <w:rPr>
                <w:color w:val="212121"/>
                <w:shd w:val="clear" w:color="auto" w:fill="FFFFFF"/>
                <w:lang w:val="en-US"/>
              </w:rPr>
              <w:t>saveMeal</w:t>
            </w:r>
            <w:proofErr w:type="spellEnd"/>
          </w:p>
        </w:tc>
        <w:tc>
          <w:tcPr>
            <w:tcW w:w="4671" w:type="dxa"/>
            <w:vAlign w:val="center"/>
          </w:tcPr>
          <w:p w14:paraId="6F1FFC8E" w14:textId="0B61F116" w:rsidR="00540373" w:rsidRPr="00406551" w:rsidRDefault="005B38BE" w:rsidP="00406551">
            <w:pPr>
              <w:pStyle w:val="aff1"/>
              <w:jc w:val="center"/>
            </w:pPr>
            <w:r>
              <w:rPr>
                <w:rFonts w:eastAsia="Times New Roman"/>
                <w:color w:val="000000"/>
              </w:rPr>
              <w:t>Сохранение текущего приёма пищи</w:t>
            </w:r>
          </w:p>
        </w:tc>
      </w:tr>
      <w:tr w:rsidR="00540373" w:rsidRPr="0004557F" w14:paraId="489EA6B1" w14:textId="77777777" w:rsidTr="00C244D5">
        <w:trPr>
          <w:trHeight w:val="387"/>
        </w:trPr>
        <w:tc>
          <w:tcPr>
            <w:tcW w:w="1555" w:type="dxa"/>
            <w:vAlign w:val="center"/>
          </w:tcPr>
          <w:p w14:paraId="69DF7157" w14:textId="77777777" w:rsidR="00540373" w:rsidRPr="00406551" w:rsidRDefault="00406551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14:paraId="3C0C0BA5" w14:textId="5862BE76" w:rsidR="00540373" w:rsidRPr="00406551" w:rsidRDefault="005B38BE" w:rsidP="00406551">
            <w:pPr>
              <w:pStyle w:val="aff1"/>
              <w:jc w:val="center"/>
              <w:rPr>
                <w:lang w:val="en-US"/>
              </w:rPr>
            </w:pPr>
            <w:r w:rsidRPr="00406551">
              <w:rPr>
                <w:color w:val="212121"/>
                <w:shd w:val="clear" w:color="auto" w:fill="FFFFFF"/>
              </w:rPr>
              <w:t>/</w:t>
            </w:r>
            <w:proofErr w:type="spellStart"/>
            <w:r>
              <w:rPr>
                <w:color w:val="212121"/>
                <w:shd w:val="clear" w:color="auto" w:fill="FFFFFF"/>
              </w:rPr>
              <w:t>meals</w:t>
            </w:r>
            <w:proofErr w:type="spellEnd"/>
            <w:r w:rsidRPr="00406551">
              <w:rPr>
                <w:color w:val="212121"/>
                <w:shd w:val="clear" w:color="auto" w:fill="FFFFFF"/>
              </w:rPr>
              <w:t>/</w:t>
            </w:r>
            <w:r w:rsidRPr="00406551">
              <w:rPr>
                <w:color w:val="212121"/>
                <w:shd w:val="clear" w:color="auto" w:fill="FFFFFF"/>
                <w:lang w:val="en-US"/>
              </w:rPr>
              <w:t>{id}</w:t>
            </w:r>
          </w:p>
        </w:tc>
        <w:tc>
          <w:tcPr>
            <w:tcW w:w="4671" w:type="dxa"/>
            <w:vAlign w:val="center"/>
          </w:tcPr>
          <w:p w14:paraId="35278824" w14:textId="2241308F" w:rsidR="00540373" w:rsidRPr="005B38BE" w:rsidRDefault="00406551" w:rsidP="00406551">
            <w:pPr>
              <w:pStyle w:val="aff1"/>
              <w:jc w:val="center"/>
            </w:pPr>
            <w:r w:rsidRPr="00406551">
              <w:rPr>
                <w:rFonts w:eastAsia="Times New Roman"/>
                <w:color w:val="000000"/>
              </w:rPr>
              <w:t>По</w:t>
            </w:r>
            <w:r w:rsidR="005B38BE">
              <w:rPr>
                <w:rFonts w:eastAsia="Times New Roman"/>
                <w:color w:val="000000"/>
              </w:rPr>
              <w:t xml:space="preserve">лучение приёма пищи по </w:t>
            </w:r>
            <w:r w:rsidR="005B38BE">
              <w:rPr>
                <w:rFonts w:eastAsia="Times New Roman"/>
                <w:color w:val="000000"/>
                <w:lang w:val="en-US"/>
              </w:rPr>
              <w:t>id</w:t>
            </w:r>
          </w:p>
        </w:tc>
      </w:tr>
    </w:tbl>
    <w:p w14:paraId="35C904BB" w14:textId="77777777" w:rsidR="00406551" w:rsidRDefault="00406551" w:rsidP="00406551">
      <w:pPr>
        <w:pStyle w:val="1"/>
        <w:rPr>
          <w:lang w:val="en-US"/>
        </w:rPr>
      </w:pPr>
      <w:bookmarkStart w:id="15" w:name="_Toc199695998"/>
      <w:r>
        <w:lastRenderedPageBreak/>
        <w:t xml:space="preserve">Тестирование </w:t>
      </w:r>
      <w:r>
        <w:rPr>
          <w:lang w:val="en-US"/>
        </w:rPr>
        <w:t>API</w:t>
      </w:r>
      <w:bookmarkEnd w:id="15"/>
    </w:p>
    <w:p w14:paraId="2A4454D3" w14:textId="63EFDCB0" w:rsidR="00406551" w:rsidRDefault="009F6EBE" w:rsidP="009F6EBE">
      <w:pPr>
        <w:pStyle w:val="1-"/>
      </w:pPr>
      <w:r w:rsidRPr="009F6EBE">
        <w:t xml:space="preserve">Для проверки правильности работы серверной части веб-приложения было проведено ручное тестирование API с использованием </w:t>
      </w:r>
      <w:proofErr w:type="spellStart"/>
      <w:r w:rsidRPr="009F6EBE">
        <w:t>Postman</w:t>
      </w:r>
      <w:proofErr w:type="spellEnd"/>
      <w:r w:rsidRPr="009F6EBE">
        <w:t xml:space="preserve">. Хотя клиентский интерфейс реализован с помощью серверного рендеринга на </w:t>
      </w:r>
      <w:proofErr w:type="spellStart"/>
      <w:r w:rsidRPr="009F6EBE">
        <w:t>Thymeleaf</w:t>
      </w:r>
      <w:proofErr w:type="spellEnd"/>
      <w:r w:rsidRPr="009F6EBE">
        <w:t>, каждый ключевой функционал также был дополнительно протестирован через соответствующие HTTP-запросы.</w:t>
      </w:r>
      <w:r>
        <w:t xml:space="preserve"> Процесс</w:t>
      </w:r>
      <w:r w:rsidR="00406551">
        <w:t xml:space="preserve"> тестирования включал следующие аспекты:</w:t>
      </w:r>
    </w:p>
    <w:p w14:paraId="1A76F800" w14:textId="77777777" w:rsidR="00406551" w:rsidRDefault="00406551" w:rsidP="00406551">
      <w:pPr>
        <w:pStyle w:val="1-"/>
        <w:numPr>
          <w:ilvl w:val="0"/>
          <w:numId w:val="6"/>
        </w:numPr>
      </w:pPr>
      <w:r>
        <w:t>Проверка регистрации и авторизации пользователей;</w:t>
      </w:r>
    </w:p>
    <w:p w14:paraId="6114C734" w14:textId="1E23D8DF" w:rsidR="00406551" w:rsidRDefault="009F6EBE" w:rsidP="00406551">
      <w:pPr>
        <w:pStyle w:val="1-"/>
        <w:numPr>
          <w:ilvl w:val="0"/>
          <w:numId w:val="6"/>
        </w:numPr>
      </w:pPr>
      <w:r>
        <w:t>Добавление</w:t>
      </w:r>
      <w:r w:rsidR="00406551">
        <w:t xml:space="preserve"> и удаление </w:t>
      </w:r>
      <w:r>
        <w:t>продуктов в прием пищи</w:t>
      </w:r>
      <w:r w:rsidR="00406551">
        <w:t>;</w:t>
      </w:r>
    </w:p>
    <w:p w14:paraId="752B005C" w14:textId="7CBBCD44" w:rsidR="00406551" w:rsidRDefault="00406551" w:rsidP="00406551">
      <w:pPr>
        <w:pStyle w:val="1-"/>
        <w:numPr>
          <w:ilvl w:val="0"/>
          <w:numId w:val="6"/>
        </w:numPr>
      </w:pPr>
      <w:r>
        <w:t xml:space="preserve">Получение списков пользователей и </w:t>
      </w:r>
      <w:r w:rsidR="009F6EBE">
        <w:t>приемов их пищи</w:t>
      </w:r>
      <w:r>
        <w:t>;</w:t>
      </w:r>
    </w:p>
    <w:p w14:paraId="0DB9CDE6" w14:textId="77777777" w:rsidR="00406551" w:rsidRDefault="00406551" w:rsidP="00406551">
      <w:pPr>
        <w:pStyle w:val="1-"/>
        <w:numPr>
          <w:ilvl w:val="0"/>
          <w:numId w:val="6"/>
        </w:numPr>
      </w:pPr>
      <w:r>
        <w:t>Обработка ошибок (например, неправильный формат данных, отсутствие прав доступа и др.).</w:t>
      </w:r>
    </w:p>
    <w:p w14:paraId="2C1CA96D" w14:textId="77777777" w:rsidR="00406551" w:rsidRDefault="00406551" w:rsidP="00406551">
      <w:pPr>
        <w:pStyle w:val="1-"/>
        <w:ind w:firstLine="0"/>
      </w:pPr>
      <w:r>
        <w:t>На каждом этапе проверялись:</w:t>
      </w:r>
    </w:p>
    <w:p w14:paraId="629C8F44" w14:textId="77777777" w:rsidR="00406551" w:rsidRDefault="00406551" w:rsidP="00406551">
      <w:pPr>
        <w:pStyle w:val="1-"/>
        <w:numPr>
          <w:ilvl w:val="0"/>
          <w:numId w:val="7"/>
        </w:numPr>
      </w:pPr>
      <w:r>
        <w:t>Корректность ответа (HTTP-статус, тело ответа, сообщения об ошибках);</w:t>
      </w:r>
    </w:p>
    <w:p w14:paraId="2B310749" w14:textId="77777777" w:rsidR="00406551" w:rsidRDefault="00406551" w:rsidP="00F778D1">
      <w:pPr>
        <w:pStyle w:val="1-"/>
        <w:numPr>
          <w:ilvl w:val="0"/>
          <w:numId w:val="7"/>
        </w:numPr>
      </w:pPr>
      <w:r>
        <w:t>Защита маршрутов с использованием JWT-токенов.</w:t>
      </w:r>
    </w:p>
    <w:p w14:paraId="12F13E5C" w14:textId="77777777" w:rsidR="00F778D1" w:rsidRDefault="00F778D1" w:rsidP="00F778D1">
      <w:pPr>
        <w:pStyle w:val="1-"/>
      </w:pPr>
    </w:p>
    <w:p w14:paraId="4BF203CC" w14:textId="77777777" w:rsidR="00F778D1" w:rsidRDefault="00F778D1" w:rsidP="00F778D1">
      <w:pPr>
        <w:pStyle w:val="1"/>
      </w:pPr>
      <w:bookmarkStart w:id="16" w:name="_Toc199695999"/>
      <w:r>
        <w:lastRenderedPageBreak/>
        <w:t>Аутентификация и авторизация</w:t>
      </w:r>
      <w:bookmarkEnd w:id="16"/>
    </w:p>
    <w:p w14:paraId="1E8881AD" w14:textId="77777777" w:rsidR="00F778D1" w:rsidRDefault="00F778D1" w:rsidP="00F778D1">
      <w:pPr>
        <w:pStyle w:val="1-"/>
      </w:pPr>
      <w:r w:rsidRPr="00511EC6">
        <w:t xml:space="preserve">Веб-приложение использует механизм JWT для управления доступом пользователей. Аутентификация и авторизация реализованы на стороне </w:t>
      </w:r>
      <w:proofErr w:type="spellStart"/>
      <w:r w:rsidRPr="00511EC6">
        <w:t>backend</w:t>
      </w:r>
      <w:proofErr w:type="spellEnd"/>
      <w:r w:rsidRPr="00511EC6">
        <w:t xml:space="preserve">-приложения с использованием </w:t>
      </w:r>
      <w:proofErr w:type="spellStart"/>
      <w:r w:rsidRPr="00511EC6">
        <w:t>Spring</w:t>
      </w:r>
      <w:proofErr w:type="spellEnd"/>
      <w:r w:rsidRPr="00511EC6">
        <w:t xml:space="preserve"> </w:t>
      </w:r>
      <w:proofErr w:type="spellStart"/>
      <w:r w:rsidRPr="00511EC6">
        <w:t>Security</w:t>
      </w:r>
      <w:proofErr w:type="spellEnd"/>
      <w:r w:rsidRPr="00511EC6">
        <w:t>.</w:t>
      </w:r>
    </w:p>
    <w:p w14:paraId="75E39825" w14:textId="77777777" w:rsidR="00F778D1" w:rsidRDefault="00F778D1" w:rsidP="00F778D1">
      <w:pPr>
        <w:pStyle w:val="2"/>
      </w:pPr>
      <w:bookmarkStart w:id="17" w:name="_Toc199696000"/>
      <w:proofErr w:type="spellStart"/>
      <w:r>
        <w:t>Аутентифиакция</w:t>
      </w:r>
      <w:bookmarkEnd w:id="17"/>
      <w:proofErr w:type="spellEnd"/>
    </w:p>
    <w:p w14:paraId="149F450C" w14:textId="4F0A4F9F" w:rsidR="00F55F6E" w:rsidRDefault="00F55F6E" w:rsidP="00F55F6E">
      <w:pPr>
        <w:pStyle w:val="1-"/>
      </w:pPr>
      <w:r>
        <w:t>При попытке входа в систему пользователь отправляет POST-запрос на адрес</w:t>
      </w:r>
      <w:r w:rsidR="00FC0EBD" w:rsidRPr="00FC0EBD">
        <w:t xml:space="preserve"> /</w:t>
      </w:r>
      <w:r w:rsidR="00FC0EBD">
        <w:rPr>
          <w:lang w:val="en-US"/>
        </w:rPr>
        <w:t>users</w:t>
      </w:r>
      <w:r w:rsidR="00FC0EBD" w:rsidRPr="00FC0EBD">
        <w:t>/</w:t>
      </w:r>
      <w:r w:rsidR="00FC0EBD" w:rsidRPr="00406551">
        <w:rPr>
          <w:lang w:val="en-US"/>
        </w:rPr>
        <w:t>login</w:t>
      </w:r>
      <w:r>
        <w:t>, в котором указывает свои учетные данные (логин и пароль). Если аутентификация проходит успешно, сервер создает JWT-токен и возвращает его в теле ответа. Этот токен представляет собой закодированную строку, содержащую информацию о пользователе, такую как его ID, роль и срок действия токена. Он необходим для доступа к защищенным ресурсам.</w:t>
      </w:r>
    </w:p>
    <w:p w14:paraId="2F5D4EE7" w14:textId="0AF2BD80" w:rsidR="00F778D1" w:rsidRDefault="00F55F6E" w:rsidP="00F55F6E">
      <w:pPr>
        <w:pStyle w:val="1-"/>
      </w:pPr>
      <w:r>
        <w:t xml:space="preserve">При последующих запросах клиент должен добавлять токен в заголовок </w:t>
      </w:r>
      <w:proofErr w:type="spellStart"/>
      <w:r>
        <w:t>Authorization</w:t>
      </w:r>
      <w:proofErr w:type="spellEnd"/>
      <w:r>
        <w:t xml:space="preserve"> в формате: </w:t>
      </w:r>
      <w:proofErr w:type="spellStart"/>
      <w:r>
        <w:t>Bearer</w:t>
      </w:r>
      <w:proofErr w:type="spellEnd"/>
      <w:r>
        <w:t xml:space="preserve"> &lt;токен. Без действительного токена доступ к защищенным маршрутам будет закрыт.</w:t>
      </w:r>
    </w:p>
    <w:p w14:paraId="349EF93F" w14:textId="77777777" w:rsidR="00F778D1" w:rsidRDefault="00F778D1" w:rsidP="00F778D1">
      <w:pPr>
        <w:pStyle w:val="2"/>
      </w:pPr>
      <w:bookmarkStart w:id="18" w:name="_Toc199696001"/>
      <w:r>
        <w:t>Безопасность</w:t>
      </w:r>
      <w:bookmarkEnd w:id="18"/>
    </w:p>
    <w:p w14:paraId="091DAB60" w14:textId="2E5A8123" w:rsidR="00F55F6E" w:rsidRPr="00F55F6E" w:rsidRDefault="00FC0EBD" w:rsidP="00F55F6E">
      <w:pPr>
        <w:pStyle w:val="1-"/>
      </w:pPr>
      <w:r>
        <w:t>В</w:t>
      </w:r>
      <w:r w:rsidR="00F55F6E" w:rsidRPr="00F55F6E">
        <w:t>недрены следующие меры безопасности:</w:t>
      </w:r>
    </w:p>
    <w:p w14:paraId="1ED382F4" w14:textId="160FA6C6" w:rsidR="00F55F6E" w:rsidRPr="00F55F6E" w:rsidRDefault="00F55F6E" w:rsidP="00F55F6E">
      <w:pPr>
        <w:pStyle w:val="1-"/>
      </w:pPr>
      <w:r w:rsidRPr="00F55F6E">
        <w:t>• Проверка уникальности логина при регистрации;</w:t>
      </w:r>
    </w:p>
    <w:p w14:paraId="49883DDF" w14:textId="5587F3FA" w:rsidR="00F778D1" w:rsidRDefault="00F55F6E" w:rsidP="00314FA3">
      <w:pPr>
        <w:pStyle w:val="1-"/>
      </w:pPr>
      <w:r w:rsidRPr="00F55F6E">
        <w:t xml:space="preserve">• </w:t>
      </w:r>
      <w:proofErr w:type="spellStart"/>
      <w:r w:rsidR="00314FA3">
        <w:t>Хэширование</w:t>
      </w:r>
      <w:proofErr w:type="spellEnd"/>
      <w:r w:rsidR="00314FA3">
        <w:t xml:space="preserve"> паролей</w:t>
      </w:r>
    </w:p>
    <w:p w14:paraId="0ABA665D" w14:textId="25677FE5" w:rsidR="00F778D1" w:rsidRDefault="00F778D1" w:rsidP="00F778D1">
      <w:pPr>
        <w:pStyle w:val="1"/>
      </w:pPr>
      <w:bookmarkStart w:id="19" w:name="_Toc199696002"/>
      <w:r>
        <w:lastRenderedPageBreak/>
        <w:t>Структура пользовательского интерфейса</w:t>
      </w:r>
      <w:bookmarkEnd w:id="19"/>
    </w:p>
    <w:p w14:paraId="2BF5A2CD" w14:textId="77777777" w:rsidR="00F778D1" w:rsidRDefault="00F778D1" w:rsidP="00F778D1">
      <w:pPr>
        <w:pStyle w:val="1-"/>
      </w:pPr>
      <w:r>
        <w:t xml:space="preserve">Пользовательский интерфейс веб-приложения реализован с использованием </w:t>
      </w:r>
      <w:proofErr w:type="spellStart"/>
      <w:r>
        <w:t>Thymeleaf</w:t>
      </w:r>
      <w:proofErr w:type="spellEnd"/>
      <w:r>
        <w:t xml:space="preserve">. Интерфейс построен по классической MVC-модели и </w:t>
      </w:r>
      <w:proofErr w:type="spellStart"/>
      <w:r>
        <w:t>рендерится</w:t>
      </w:r>
      <w:proofErr w:type="spellEnd"/>
      <w:r>
        <w:t xml:space="preserve"> на стороне сервера, что обеспечивает простоту интеграции с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и улучшает контроль над безопасностью.</w:t>
      </w:r>
    </w:p>
    <w:p w14:paraId="097361FA" w14:textId="77777777" w:rsidR="00F778D1" w:rsidRDefault="00F778D1" w:rsidP="00F778D1">
      <w:pPr>
        <w:pStyle w:val="1-"/>
      </w:pPr>
      <w:r>
        <w:t>Приложение разделено на логически обособленные пользовательские интерфейсы. Основные страницы и компоненты:</w:t>
      </w:r>
    </w:p>
    <w:p w14:paraId="2A825C95" w14:textId="77777777" w:rsidR="00F778D1" w:rsidRDefault="00F778D1" w:rsidP="00F778D1">
      <w:pPr>
        <w:pStyle w:val="1-"/>
        <w:numPr>
          <w:ilvl w:val="0"/>
          <w:numId w:val="12"/>
        </w:numPr>
      </w:pPr>
      <w:r>
        <w:t>Регистрация и авторизация – отдельные формы для клиентов с соответствующей валидацией и отображением ошибок.</w:t>
      </w:r>
    </w:p>
    <w:p w14:paraId="662692C6" w14:textId="6A58845A" w:rsidR="00F778D1" w:rsidRDefault="00F55F6E" w:rsidP="00F778D1">
      <w:pPr>
        <w:pStyle w:val="1-"/>
        <w:numPr>
          <w:ilvl w:val="0"/>
          <w:numId w:val="12"/>
        </w:numPr>
      </w:pPr>
      <w:r>
        <w:t>Основная страница</w:t>
      </w:r>
      <w:r w:rsidR="00F778D1">
        <w:t xml:space="preserve"> – </w:t>
      </w:r>
      <w:r>
        <w:t>здесь пользователь добавляет и удаляет продукты из приема пищи, смотрит БЖУ и подписывает прием пищи</w:t>
      </w:r>
      <w:r w:rsidR="00C244D5">
        <w:t>.</w:t>
      </w:r>
    </w:p>
    <w:p w14:paraId="70D99D2E" w14:textId="527A9FBE" w:rsidR="00F778D1" w:rsidRDefault="00F55F6E" w:rsidP="00F778D1">
      <w:pPr>
        <w:pStyle w:val="1-"/>
        <w:numPr>
          <w:ilvl w:val="0"/>
          <w:numId w:val="12"/>
        </w:numPr>
      </w:pPr>
      <w:r>
        <w:t>С</w:t>
      </w:r>
      <w:r w:rsidR="00A606AD">
        <w:t>траница ошибки</w:t>
      </w:r>
      <w:r w:rsidR="00C244D5">
        <w:t xml:space="preserve"> – </w:t>
      </w:r>
      <w:r w:rsidR="00A606AD">
        <w:t>если неправильно введен пароль или логин при входе.</w:t>
      </w:r>
    </w:p>
    <w:p w14:paraId="676FD316" w14:textId="1C55591A" w:rsidR="00C244D5" w:rsidRDefault="00C244D5" w:rsidP="00F778D1">
      <w:pPr>
        <w:pStyle w:val="1-"/>
        <w:numPr>
          <w:ilvl w:val="0"/>
          <w:numId w:val="12"/>
        </w:numPr>
      </w:pPr>
      <w:r>
        <w:t xml:space="preserve">Страница всех </w:t>
      </w:r>
      <w:r w:rsidR="00A606AD">
        <w:t>приемов пищи</w:t>
      </w:r>
      <w:r>
        <w:t xml:space="preserve"> – </w:t>
      </w:r>
      <w:r w:rsidR="00A606AD">
        <w:t>список всех приемов пищи, который клиент когда-либо добавлял</w:t>
      </w:r>
      <w:r>
        <w:t>.</w:t>
      </w:r>
    </w:p>
    <w:p w14:paraId="4AE976C4" w14:textId="530F3F0D" w:rsidR="00C244D5" w:rsidRDefault="00A606AD" w:rsidP="00FC0EBD">
      <w:pPr>
        <w:pStyle w:val="1-"/>
      </w:pPr>
      <w:r w:rsidRPr="00A606AD">
        <w:t>Переходы между страницами осуществляются с помощью стандартных маршрутов. Этот метод обеспечивает простой и эффективный пользовательский опыт, снижая зависимость от сторонних библиотек и упрощая процесс</w:t>
      </w:r>
      <w:r w:rsidR="00FC0EBD">
        <w:t>.</w:t>
      </w:r>
      <w:r w:rsidRPr="00A606AD">
        <w:t xml:space="preserve"> </w:t>
      </w:r>
    </w:p>
    <w:p w14:paraId="797E1012" w14:textId="4AA7C03B" w:rsidR="00C244D5" w:rsidRDefault="00C244D5" w:rsidP="00C244D5">
      <w:pPr>
        <w:pStyle w:val="1-"/>
        <w:ind w:left="720" w:firstLine="0"/>
      </w:pPr>
    </w:p>
    <w:p w14:paraId="29784BC1" w14:textId="7363F7FA" w:rsidR="00623891" w:rsidRDefault="00623891" w:rsidP="00623891">
      <w:pPr>
        <w:pStyle w:val="1"/>
      </w:pPr>
      <w:bookmarkStart w:id="20" w:name="_Toc199696003"/>
      <w:r>
        <w:lastRenderedPageBreak/>
        <w:t>Демонстрация работы приложения</w:t>
      </w:r>
      <w:bookmarkEnd w:id="20"/>
    </w:p>
    <w:p w14:paraId="3B5A0987" w14:textId="77777777" w:rsidR="00623891" w:rsidRDefault="00623891" w:rsidP="00623891">
      <w:pPr>
        <w:pStyle w:val="2"/>
      </w:pPr>
      <w:bookmarkStart w:id="21" w:name="_Toc199696004"/>
      <w:r>
        <w:t>Взаимодействие с приложением</w:t>
      </w:r>
      <w:bookmarkEnd w:id="21"/>
    </w:p>
    <w:p w14:paraId="082C4881" w14:textId="5D2D21C3" w:rsidR="00623891" w:rsidRDefault="00623891" w:rsidP="00623891">
      <w:pPr>
        <w:pStyle w:val="1-"/>
      </w:pPr>
      <w:r w:rsidRPr="004E1C5C">
        <w:t>Пользователь может перейти по адресу http://localhost:</w:t>
      </w:r>
      <w:r w:rsidR="00FC0EBD">
        <w:t>8</w:t>
      </w:r>
      <w:r w:rsidRPr="00623891">
        <w:t>0</w:t>
      </w:r>
      <w:r w:rsidR="00FC0EBD">
        <w:t>8</w:t>
      </w:r>
      <w:r w:rsidRPr="00623891">
        <w:t>0</w:t>
      </w:r>
      <w:r w:rsidRPr="004E1C5C">
        <w:t xml:space="preserve">, где доступен </w:t>
      </w:r>
      <w:proofErr w:type="spellStart"/>
      <w:r w:rsidRPr="004E1C5C">
        <w:t>web</w:t>
      </w:r>
      <w:proofErr w:type="spellEnd"/>
      <w:r w:rsidRPr="004E1C5C">
        <w:t xml:space="preserve">-интерфейс приложения, реализованный с использованием </w:t>
      </w:r>
      <w:proofErr w:type="spellStart"/>
      <w:r w:rsidRPr="004E1C5C">
        <w:t>Thymeleaf</w:t>
      </w:r>
      <w:proofErr w:type="spellEnd"/>
      <w:r w:rsidRPr="004E1C5C">
        <w:t xml:space="preserve">. </w:t>
      </w:r>
    </w:p>
    <w:p w14:paraId="5D5C80EF" w14:textId="77777777" w:rsidR="00623891" w:rsidRPr="00623891" w:rsidRDefault="00623891" w:rsidP="00A606AD">
      <w:pPr>
        <w:pStyle w:val="1-"/>
        <w:ind w:firstLine="0"/>
      </w:pPr>
    </w:p>
    <w:p w14:paraId="094FA1A2" w14:textId="361E0D68" w:rsidR="00623891" w:rsidRPr="00623891" w:rsidRDefault="00D933CE" w:rsidP="00A606AD">
      <w:pPr>
        <w:pStyle w:val="1-"/>
        <w:ind w:firstLine="0"/>
      </w:pPr>
      <w:r w:rsidRPr="00D933CE">
        <w:rPr>
          <w:noProof/>
        </w:rPr>
        <w:drawing>
          <wp:inline distT="0" distB="0" distL="0" distR="0" wp14:anchorId="39F52267" wp14:editId="3C0376A1">
            <wp:extent cx="5939790" cy="2867660"/>
            <wp:effectExtent l="0" t="0" r="3810" b="8890"/>
            <wp:docPr id="864031513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31513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84BD" w14:textId="77777777" w:rsidR="00C244D5" w:rsidRDefault="00C244D5" w:rsidP="00F778D1">
      <w:pPr>
        <w:pStyle w:val="1-"/>
      </w:pPr>
    </w:p>
    <w:p w14:paraId="2F092C0A" w14:textId="09AD130A" w:rsidR="00623891" w:rsidRDefault="00623891" w:rsidP="00623891">
      <w:pPr>
        <w:pStyle w:val="-"/>
      </w:pPr>
      <w:r>
        <w:t xml:space="preserve">Рисунок </w:t>
      </w:r>
      <w:r w:rsidR="00D933CE">
        <w:t>1</w:t>
      </w:r>
      <w:r>
        <w:t xml:space="preserve"> – Страница входа.</w:t>
      </w:r>
    </w:p>
    <w:p w14:paraId="0DEB4C42" w14:textId="2AEC6AB8" w:rsidR="00623891" w:rsidRPr="00623891" w:rsidRDefault="00D933CE" w:rsidP="00623891">
      <w:pPr>
        <w:pStyle w:val="1-"/>
        <w:ind w:firstLine="0"/>
      </w:pPr>
      <w:r w:rsidRPr="00D933CE">
        <w:rPr>
          <w:noProof/>
        </w:rPr>
        <w:drawing>
          <wp:inline distT="0" distB="0" distL="0" distR="0" wp14:anchorId="4AC6D176" wp14:editId="0E7CCB1A">
            <wp:extent cx="5939790" cy="2877185"/>
            <wp:effectExtent l="0" t="0" r="3810" b="0"/>
            <wp:docPr id="1870857289" name="Рисунок 1" descr="Изображение выглядит как текст, снимок экрана, Шрифт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57289" name="Рисунок 1" descr="Изображение выглядит как текст, снимок экрана, Шрифт, логотип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448A" w14:textId="1A2919A7" w:rsidR="00623891" w:rsidRDefault="00623891" w:rsidP="00623891">
      <w:pPr>
        <w:pStyle w:val="-"/>
      </w:pPr>
      <w:r>
        <w:t xml:space="preserve">Рисунок </w:t>
      </w:r>
      <w:r w:rsidR="00D933CE">
        <w:t>2</w:t>
      </w:r>
      <w:r>
        <w:t xml:space="preserve"> – </w:t>
      </w:r>
      <w:r w:rsidR="00D933CE">
        <w:t>Страница регистрации</w:t>
      </w:r>
      <w:r>
        <w:t>.</w:t>
      </w:r>
    </w:p>
    <w:p w14:paraId="28271D54" w14:textId="75FFA4EE" w:rsidR="00F778D1" w:rsidRDefault="00D933CE" w:rsidP="00623891">
      <w:pPr>
        <w:pStyle w:val="1-"/>
        <w:ind w:firstLine="0"/>
      </w:pPr>
      <w:r w:rsidRPr="00D933CE">
        <w:rPr>
          <w:noProof/>
        </w:rPr>
        <w:lastRenderedPageBreak/>
        <w:drawing>
          <wp:inline distT="0" distB="0" distL="0" distR="0" wp14:anchorId="6B672902" wp14:editId="22E79121">
            <wp:extent cx="5939790" cy="2922270"/>
            <wp:effectExtent l="0" t="0" r="3810" b="0"/>
            <wp:docPr id="1870902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02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E605" w14:textId="221A36F1" w:rsidR="00623891" w:rsidRDefault="00623891" w:rsidP="00623891">
      <w:pPr>
        <w:pStyle w:val="-"/>
      </w:pPr>
      <w:r>
        <w:t xml:space="preserve">Рисунок </w:t>
      </w:r>
      <w:r w:rsidR="00D933CE">
        <w:t>3</w:t>
      </w:r>
      <w:r>
        <w:t xml:space="preserve"> – </w:t>
      </w:r>
      <w:r w:rsidR="00D933CE">
        <w:t>Основная страница</w:t>
      </w:r>
      <w:r>
        <w:t>.</w:t>
      </w:r>
    </w:p>
    <w:p w14:paraId="27CBD3FD" w14:textId="56AA3689" w:rsidR="00D933CE" w:rsidRDefault="00D933CE" w:rsidP="00D933CE">
      <w:pPr>
        <w:pStyle w:val="1-"/>
        <w:ind w:firstLine="0"/>
      </w:pPr>
      <w:r w:rsidRPr="00D933CE">
        <w:rPr>
          <w:noProof/>
        </w:rPr>
        <w:drawing>
          <wp:inline distT="0" distB="0" distL="0" distR="0" wp14:anchorId="5AFB0D18" wp14:editId="27F42A90">
            <wp:extent cx="5939790" cy="2774315"/>
            <wp:effectExtent l="0" t="0" r="3810" b="6985"/>
            <wp:docPr id="1736560512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60512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3C9C" w14:textId="72139D9F" w:rsidR="00D933CE" w:rsidRDefault="00D933CE" w:rsidP="00D933CE">
      <w:pPr>
        <w:pStyle w:val="-"/>
      </w:pPr>
      <w:r>
        <w:t>Рисунок 4 – Страница всех приемов пищи пользователя.</w:t>
      </w:r>
    </w:p>
    <w:p w14:paraId="06CB65F2" w14:textId="77777777" w:rsidR="00D933CE" w:rsidRPr="00D933CE" w:rsidRDefault="00D933CE" w:rsidP="00D933CE">
      <w:pPr>
        <w:pStyle w:val="1-"/>
        <w:ind w:firstLine="0"/>
      </w:pPr>
    </w:p>
    <w:p w14:paraId="2A9671CB" w14:textId="77777777" w:rsidR="00623891" w:rsidRDefault="00623891" w:rsidP="00623891">
      <w:pPr>
        <w:pStyle w:val="afc"/>
      </w:pPr>
      <w:bookmarkStart w:id="22" w:name="_Toc199696005"/>
      <w:r>
        <w:lastRenderedPageBreak/>
        <w:t>Приложение</w:t>
      </w:r>
      <w:r w:rsidRPr="00D41A7A">
        <w:t xml:space="preserve"> </w:t>
      </w:r>
      <w:r>
        <w:t>А</w:t>
      </w:r>
      <w:bookmarkEnd w:id="22"/>
    </w:p>
    <w:p w14:paraId="68983476" w14:textId="77777777" w:rsidR="00623891" w:rsidRDefault="00623891" w:rsidP="00623891">
      <w:pPr>
        <w:pStyle w:val="1-"/>
      </w:pPr>
      <w:r>
        <w:t xml:space="preserve">Ссылка на </w:t>
      </w:r>
      <w:r>
        <w:rPr>
          <w:lang w:val="en-US"/>
        </w:rPr>
        <w:t>GitHub</w:t>
      </w:r>
      <w:r w:rsidRPr="00CD42F8">
        <w:t xml:space="preserve"> </w:t>
      </w:r>
      <w:r>
        <w:t>со всем проектом:</w:t>
      </w:r>
    </w:p>
    <w:p w14:paraId="5E03702E" w14:textId="77777777" w:rsidR="00A606AD" w:rsidRPr="00CD42F8" w:rsidRDefault="001F1F4A" w:rsidP="00A606AD">
      <w:pPr>
        <w:pStyle w:val="1-"/>
      </w:pPr>
      <w:r>
        <w:fldChar w:fldCharType="begin"/>
      </w:r>
      <w:r>
        <w:instrText>HYPERLINK "https://github.com/afatin/social-network"</w:instrText>
      </w:r>
      <w:r>
        <w:fldChar w:fldCharType="separate"/>
      </w:r>
      <w:r w:rsidRPr="001E4579">
        <w:rPr>
          <w:rStyle w:val="af"/>
        </w:rPr>
        <w:t>https://github.com/</w:t>
      </w:r>
      <w:hyperlink r:id="rId13" w:history="1">
        <w:r w:rsidR="00A606AD" w:rsidRPr="00A606AD">
          <w:rPr>
            <w:rStyle w:val="af"/>
          </w:rPr>
          <w:t>PoverinovAlex/demo</w:t>
        </w:r>
      </w:hyperlink>
    </w:p>
    <w:p w14:paraId="32218A27" w14:textId="44F37299" w:rsidR="00CD42F8" w:rsidRDefault="001F1F4A" w:rsidP="001F1F4A">
      <w:pPr>
        <w:pStyle w:val="1-"/>
      </w:pPr>
      <w:r>
        <w:fldChar w:fldCharType="end"/>
      </w:r>
      <w:r>
        <w:t xml:space="preserve"> </w:t>
      </w:r>
    </w:p>
    <w:p w14:paraId="0FC00DD1" w14:textId="730CEC5A" w:rsidR="00A606AD" w:rsidRPr="00CD42F8" w:rsidRDefault="00A606AD" w:rsidP="00A606AD">
      <w:pPr>
        <w:pStyle w:val="1-"/>
        <w:ind w:firstLine="0"/>
      </w:pPr>
    </w:p>
    <w:sectPr w:rsidR="00A606AD" w:rsidRPr="00CD42F8" w:rsidSect="0065348D">
      <w:footerReference w:type="default" r:id="rId14"/>
      <w:footerReference w:type="firs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D89C5" w14:textId="77777777" w:rsidR="003335AB" w:rsidRDefault="003335AB">
      <w:r>
        <w:separator/>
      </w:r>
    </w:p>
  </w:endnote>
  <w:endnote w:type="continuationSeparator" w:id="0">
    <w:p w14:paraId="0B9D50DE" w14:textId="77777777" w:rsidR="003335AB" w:rsidRDefault="00333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F3646" w14:textId="77777777" w:rsidR="00C244D5" w:rsidRPr="00E6250B" w:rsidRDefault="003335AB" w:rsidP="009A7967">
    <w:pPr>
      <w:pStyle w:val="a8"/>
      <w:jc w:val="center"/>
    </w:pPr>
    <w:sdt>
      <w:sdtPr>
        <w:id w:val="1607084161"/>
        <w:docPartObj>
          <w:docPartGallery w:val="Page Numbers (Bottom of Page)"/>
          <w:docPartUnique/>
        </w:docPartObj>
      </w:sdtPr>
      <w:sdtEndPr/>
      <w:sdtContent>
        <w:r w:rsidR="00C244D5">
          <w:fldChar w:fldCharType="begin"/>
        </w:r>
        <w:r w:rsidR="00C244D5">
          <w:instrText>PAGE   \* MERGEFORMAT</w:instrText>
        </w:r>
        <w:r w:rsidR="00C244D5">
          <w:fldChar w:fldCharType="separate"/>
        </w:r>
        <w:r w:rsidR="00C244D5">
          <w:rPr>
            <w:noProof/>
          </w:rPr>
          <w:t>20</w:t>
        </w:r>
        <w:r w:rsidR="00C244D5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53415" w14:textId="77777777" w:rsidR="00C244D5" w:rsidRDefault="00C244D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7864B" w14:textId="77777777" w:rsidR="003335AB" w:rsidRDefault="003335AB">
      <w:r>
        <w:separator/>
      </w:r>
    </w:p>
  </w:footnote>
  <w:footnote w:type="continuationSeparator" w:id="0">
    <w:p w14:paraId="72E01313" w14:textId="77777777" w:rsidR="003335AB" w:rsidRDefault="00333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C6409DF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90191"/>
    <w:multiLevelType w:val="hybridMultilevel"/>
    <w:tmpl w:val="96C68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F63E9"/>
    <w:multiLevelType w:val="hybridMultilevel"/>
    <w:tmpl w:val="3866F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197C69C4"/>
    <w:multiLevelType w:val="hybridMultilevel"/>
    <w:tmpl w:val="BE66C3E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B746747"/>
    <w:multiLevelType w:val="multilevel"/>
    <w:tmpl w:val="34A4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21C5C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D5ABB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C3787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A1ABE"/>
    <w:multiLevelType w:val="multilevel"/>
    <w:tmpl w:val="5436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923DC"/>
    <w:multiLevelType w:val="hybridMultilevel"/>
    <w:tmpl w:val="D52A3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17A2D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4493C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A011B"/>
    <w:multiLevelType w:val="hybridMultilevel"/>
    <w:tmpl w:val="DA92D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31F2B"/>
    <w:multiLevelType w:val="multilevel"/>
    <w:tmpl w:val="C34A75D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5C2B2E88"/>
    <w:multiLevelType w:val="hybridMultilevel"/>
    <w:tmpl w:val="41DCF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8F0DB3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174E7"/>
    <w:multiLevelType w:val="hybridMultilevel"/>
    <w:tmpl w:val="AF280C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E6E12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0"/>
  </w:num>
  <w:num w:numId="4">
    <w:abstractNumId w:val="15"/>
  </w:num>
  <w:num w:numId="5">
    <w:abstractNumId w:val="18"/>
  </w:num>
  <w:num w:numId="6">
    <w:abstractNumId w:val="12"/>
  </w:num>
  <w:num w:numId="7">
    <w:abstractNumId w:val="1"/>
  </w:num>
  <w:num w:numId="8">
    <w:abstractNumId w:val="20"/>
  </w:num>
  <w:num w:numId="9">
    <w:abstractNumId w:val="8"/>
  </w:num>
  <w:num w:numId="10">
    <w:abstractNumId w:val="17"/>
  </w:num>
  <w:num w:numId="11">
    <w:abstractNumId w:val="13"/>
  </w:num>
  <w:num w:numId="12">
    <w:abstractNumId w:val="9"/>
  </w:num>
  <w:num w:numId="13">
    <w:abstractNumId w:val="16"/>
  </w:num>
  <w:num w:numId="14">
    <w:abstractNumId w:val="7"/>
  </w:num>
  <w:num w:numId="15">
    <w:abstractNumId w:val="6"/>
  </w:num>
  <w:num w:numId="16">
    <w:abstractNumId w:val="5"/>
  </w:num>
  <w:num w:numId="17">
    <w:abstractNumId w:val="14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2"/>
  </w:num>
  <w:num w:numId="2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ACE"/>
    <w:rsid w:val="000002F3"/>
    <w:rsid w:val="00000458"/>
    <w:rsid w:val="00000999"/>
    <w:rsid w:val="00000CA4"/>
    <w:rsid w:val="00001975"/>
    <w:rsid w:val="00002BBE"/>
    <w:rsid w:val="00003328"/>
    <w:rsid w:val="0000355A"/>
    <w:rsid w:val="00003885"/>
    <w:rsid w:val="00003EA0"/>
    <w:rsid w:val="00004152"/>
    <w:rsid w:val="0000481C"/>
    <w:rsid w:val="000049FE"/>
    <w:rsid w:val="000051B4"/>
    <w:rsid w:val="00006D97"/>
    <w:rsid w:val="00006FD8"/>
    <w:rsid w:val="0000758C"/>
    <w:rsid w:val="000101D2"/>
    <w:rsid w:val="00012096"/>
    <w:rsid w:val="00012ED8"/>
    <w:rsid w:val="00013D9F"/>
    <w:rsid w:val="00015B6D"/>
    <w:rsid w:val="00015EB4"/>
    <w:rsid w:val="00016301"/>
    <w:rsid w:val="00022241"/>
    <w:rsid w:val="00023BF0"/>
    <w:rsid w:val="00023DE3"/>
    <w:rsid w:val="0002457D"/>
    <w:rsid w:val="0002506C"/>
    <w:rsid w:val="000254F5"/>
    <w:rsid w:val="0002706D"/>
    <w:rsid w:val="0002740F"/>
    <w:rsid w:val="000318EF"/>
    <w:rsid w:val="00031A67"/>
    <w:rsid w:val="0003262C"/>
    <w:rsid w:val="0003295E"/>
    <w:rsid w:val="000331B6"/>
    <w:rsid w:val="000342FF"/>
    <w:rsid w:val="00035933"/>
    <w:rsid w:val="00036DE1"/>
    <w:rsid w:val="00036FC7"/>
    <w:rsid w:val="000426D8"/>
    <w:rsid w:val="00043400"/>
    <w:rsid w:val="000454BC"/>
    <w:rsid w:val="0004557F"/>
    <w:rsid w:val="00045DCB"/>
    <w:rsid w:val="000466EB"/>
    <w:rsid w:val="00051597"/>
    <w:rsid w:val="00053D28"/>
    <w:rsid w:val="000558E6"/>
    <w:rsid w:val="00060795"/>
    <w:rsid w:val="000636BC"/>
    <w:rsid w:val="000652A1"/>
    <w:rsid w:val="00065D35"/>
    <w:rsid w:val="00066CBB"/>
    <w:rsid w:val="000676CD"/>
    <w:rsid w:val="000679E3"/>
    <w:rsid w:val="00070449"/>
    <w:rsid w:val="000707D3"/>
    <w:rsid w:val="00070E87"/>
    <w:rsid w:val="00071A60"/>
    <w:rsid w:val="00073439"/>
    <w:rsid w:val="000745A6"/>
    <w:rsid w:val="000748B9"/>
    <w:rsid w:val="000756D1"/>
    <w:rsid w:val="00077FAC"/>
    <w:rsid w:val="00083340"/>
    <w:rsid w:val="000836DC"/>
    <w:rsid w:val="00083E6A"/>
    <w:rsid w:val="0008603A"/>
    <w:rsid w:val="00091442"/>
    <w:rsid w:val="00092FC0"/>
    <w:rsid w:val="000944CC"/>
    <w:rsid w:val="00094CC5"/>
    <w:rsid w:val="00095673"/>
    <w:rsid w:val="00096046"/>
    <w:rsid w:val="00096146"/>
    <w:rsid w:val="0009637C"/>
    <w:rsid w:val="000966A5"/>
    <w:rsid w:val="00096D9F"/>
    <w:rsid w:val="000A0BF3"/>
    <w:rsid w:val="000A1918"/>
    <w:rsid w:val="000A1C41"/>
    <w:rsid w:val="000A1FAA"/>
    <w:rsid w:val="000A482C"/>
    <w:rsid w:val="000A7CEE"/>
    <w:rsid w:val="000B101C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5DC4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6B45"/>
    <w:rsid w:val="000E7455"/>
    <w:rsid w:val="000E7907"/>
    <w:rsid w:val="000E79C6"/>
    <w:rsid w:val="000F0766"/>
    <w:rsid w:val="000F09E8"/>
    <w:rsid w:val="000F17F9"/>
    <w:rsid w:val="000F2C6E"/>
    <w:rsid w:val="000F34B2"/>
    <w:rsid w:val="000F3997"/>
    <w:rsid w:val="000F5C9F"/>
    <w:rsid w:val="000F6014"/>
    <w:rsid w:val="000F6874"/>
    <w:rsid w:val="000F6D3D"/>
    <w:rsid w:val="000F7ED6"/>
    <w:rsid w:val="00104909"/>
    <w:rsid w:val="0010611F"/>
    <w:rsid w:val="00111F83"/>
    <w:rsid w:val="0011238E"/>
    <w:rsid w:val="00112C81"/>
    <w:rsid w:val="00112F52"/>
    <w:rsid w:val="001149D1"/>
    <w:rsid w:val="001162B3"/>
    <w:rsid w:val="00116AAA"/>
    <w:rsid w:val="0011750F"/>
    <w:rsid w:val="00120CA9"/>
    <w:rsid w:val="00120D72"/>
    <w:rsid w:val="001221B7"/>
    <w:rsid w:val="00123B66"/>
    <w:rsid w:val="00124C73"/>
    <w:rsid w:val="00125885"/>
    <w:rsid w:val="00125C75"/>
    <w:rsid w:val="00126038"/>
    <w:rsid w:val="001270A6"/>
    <w:rsid w:val="00127954"/>
    <w:rsid w:val="0013278E"/>
    <w:rsid w:val="001330D7"/>
    <w:rsid w:val="001333DA"/>
    <w:rsid w:val="00134076"/>
    <w:rsid w:val="00135451"/>
    <w:rsid w:val="0014090E"/>
    <w:rsid w:val="00140C01"/>
    <w:rsid w:val="00142232"/>
    <w:rsid w:val="00142296"/>
    <w:rsid w:val="00143CC3"/>
    <w:rsid w:val="001440AE"/>
    <w:rsid w:val="00145AF3"/>
    <w:rsid w:val="0014694C"/>
    <w:rsid w:val="00150350"/>
    <w:rsid w:val="00150B0B"/>
    <w:rsid w:val="001521CC"/>
    <w:rsid w:val="00153BD9"/>
    <w:rsid w:val="00153D42"/>
    <w:rsid w:val="00154FD7"/>
    <w:rsid w:val="00155972"/>
    <w:rsid w:val="00155B94"/>
    <w:rsid w:val="00156766"/>
    <w:rsid w:val="001600C8"/>
    <w:rsid w:val="0016011A"/>
    <w:rsid w:val="0016133E"/>
    <w:rsid w:val="00162758"/>
    <w:rsid w:val="001631F7"/>
    <w:rsid w:val="00164A94"/>
    <w:rsid w:val="00165265"/>
    <w:rsid w:val="001664BA"/>
    <w:rsid w:val="001671D7"/>
    <w:rsid w:val="00171174"/>
    <w:rsid w:val="0017158A"/>
    <w:rsid w:val="00173460"/>
    <w:rsid w:val="00174DED"/>
    <w:rsid w:val="001754D9"/>
    <w:rsid w:val="0017562D"/>
    <w:rsid w:val="00176E2F"/>
    <w:rsid w:val="0017709E"/>
    <w:rsid w:val="001801ED"/>
    <w:rsid w:val="001808F1"/>
    <w:rsid w:val="00185F9C"/>
    <w:rsid w:val="00186A57"/>
    <w:rsid w:val="00190447"/>
    <w:rsid w:val="00190909"/>
    <w:rsid w:val="00190D6B"/>
    <w:rsid w:val="001923CD"/>
    <w:rsid w:val="00192CF2"/>
    <w:rsid w:val="00193A2F"/>
    <w:rsid w:val="0019489A"/>
    <w:rsid w:val="00195869"/>
    <w:rsid w:val="00196280"/>
    <w:rsid w:val="0019637B"/>
    <w:rsid w:val="001A000A"/>
    <w:rsid w:val="001A00BB"/>
    <w:rsid w:val="001A0653"/>
    <w:rsid w:val="001A0A95"/>
    <w:rsid w:val="001A1488"/>
    <w:rsid w:val="001A23D9"/>
    <w:rsid w:val="001A324A"/>
    <w:rsid w:val="001A3C15"/>
    <w:rsid w:val="001A3F8B"/>
    <w:rsid w:val="001A499F"/>
    <w:rsid w:val="001A4A94"/>
    <w:rsid w:val="001A5025"/>
    <w:rsid w:val="001A618C"/>
    <w:rsid w:val="001A6212"/>
    <w:rsid w:val="001A7481"/>
    <w:rsid w:val="001B005F"/>
    <w:rsid w:val="001B0307"/>
    <w:rsid w:val="001B0D4F"/>
    <w:rsid w:val="001B2ADE"/>
    <w:rsid w:val="001B409D"/>
    <w:rsid w:val="001B42CE"/>
    <w:rsid w:val="001B6C43"/>
    <w:rsid w:val="001C4FC9"/>
    <w:rsid w:val="001C512F"/>
    <w:rsid w:val="001C58DF"/>
    <w:rsid w:val="001C6352"/>
    <w:rsid w:val="001C7B0B"/>
    <w:rsid w:val="001D019C"/>
    <w:rsid w:val="001D0BD9"/>
    <w:rsid w:val="001D0F93"/>
    <w:rsid w:val="001D0F99"/>
    <w:rsid w:val="001D2C26"/>
    <w:rsid w:val="001D2D1F"/>
    <w:rsid w:val="001D3414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4F22"/>
    <w:rsid w:val="001E6F4A"/>
    <w:rsid w:val="001E7C37"/>
    <w:rsid w:val="001F065E"/>
    <w:rsid w:val="001F1477"/>
    <w:rsid w:val="001F1F4A"/>
    <w:rsid w:val="001F2039"/>
    <w:rsid w:val="001F220E"/>
    <w:rsid w:val="001F23D2"/>
    <w:rsid w:val="001F27FD"/>
    <w:rsid w:val="001F396B"/>
    <w:rsid w:val="001F56AE"/>
    <w:rsid w:val="002009E2"/>
    <w:rsid w:val="00200CAD"/>
    <w:rsid w:val="00201678"/>
    <w:rsid w:val="00203B88"/>
    <w:rsid w:val="00204923"/>
    <w:rsid w:val="00205668"/>
    <w:rsid w:val="00206424"/>
    <w:rsid w:val="00206763"/>
    <w:rsid w:val="00206C9B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17FAB"/>
    <w:rsid w:val="002202C8"/>
    <w:rsid w:val="00220CCE"/>
    <w:rsid w:val="002211A5"/>
    <w:rsid w:val="00223ABD"/>
    <w:rsid w:val="0022510C"/>
    <w:rsid w:val="00225184"/>
    <w:rsid w:val="0022615E"/>
    <w:rsid w:val="002269CA"/>
    <w:rsid w:val="00227160"/>
    <w:rsid w:val="00227737"/>
    <w:rsid w:val="002313A2"/>
    <w:rsid w:val="002335D5"/>
    <w:rsid w:val="00233B3C"/>
    <w:rsid w:val="00234E50"/>
    <w:rsid w:val="00234F20"/>
    <w:rsid w:val="002371F3"/>
    <w:rsid w:val="00240C0A"/>
    <w:rsid w:val="00241E85"/>
    <w:rsid w:val="00243859"/>
    <w:rsid w:val="00243C0F"/>
    <w:rsid w:val="00247472"/>
    <w:rsid w:val="0024756E"/>
    <w:rsid w:val="002508D0"/>
    <w:rsid w:val="00250F0C"/>
    <w:rsid w:val="00253990"/>
    <w:rsid w:val="002550A1"/>
    <w:rsid w:val="002557F6"/>
    <w:rsid w:val="00256979"/>
    <w:rsid w:val="00260EE3"/>
    <w:rsid w:val="002618B1"/>
    <w:rsid w:val="00266182"/>
    <w:rsid w:val="002678AD"/>
    <w:rsid w:val="00273A0B"/>
    <w:rsid w:val="00273ABB"/>
    <w:rsid w:val="00273B67"/>
    <w:rsid w:val="00273CF3"/>
    <w:rsid w:val="00274209"/>
    <w:rsid w:val="00274727"/>
    <w:rsid w:val="0027523A"/>
    <w:rsid w:val="00276F14"/>
    <w:rsid w:val="00277A5C"/>
    <w:rsid w:val="00280E28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382"/>
    <w:rsid w:val="0029689D"/>
    <w:rsid w:val="00297435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4AA3"/>
    <w:rsid w:val="002B7B77"/>
    <w:rsid w:val="002C0239"/>
    <w:rsid w:val="002C0FD5"/>
    <w:rsid w:val="002C2043"/>
    <w:rsid w:val="002C25F6"/>
    <w:rsid w:val="002C2D84"/>
    <w:rsid w:val="002C3346"/>
    <w:rsid w:val="002C4438"/>
    <w:rsid w:val="002C5FA1"/>
    <w:rsid w:val="002C7753"/>
    <w:rsid w:val="002C7DD3"/>
    <w:rsid w:val="002D00AE"/>
    <w:rsid w:val="002D4E48"/>
    <w:rsid w:val="002D4FEB"/>
    <w:rsid w:val="002D5A88"/>
    <w:rsid w:val="002D68C3"/>
    <w:rsid w:val="002E2E0A"/>
    <w:rsid w:val="002E3436"/>
    <w:rsid w:val="002E34B4"/>
    <w:rsid w:val="002E371A"/>
    <w:rsid w:val="002E67CA"/>
    <w:rsid w:val="002E6C93"/>
    <w:rsid w:val="002E7EA1"/>
    <w:rsid w:val="002E7F4E"/>
    <w:rsid w:val="002F0B03"/>
    <w:rsid w:val="002F224F"/>
    <w:rsid w:val="002F22EA"/>
    <w:rsid w:val="002F2EB3"/>
    <w:rsid w:val="002F312B"/>
    <w:rsid w:val="002F37C9"/>
    <w:rsid w:val="002F431F"/>
    <w:rsid w:val="002F44C8"/>
    <w:rsid w:val="002F5073"/>
    <w:rsid w:val="002F5454"/>
    <w:rsid w:val="002F66CF"/>
    <w:rsid w:val="002F7BE7"/>
    <w:rsid w:val="003016F9"/>
    <w:rsid w:val="00304CF3"/>
    <w:rsid w:val="003067FF"/>
    <w:rsid w:val="0030694B"/>
    <w:rsid w:val="003072BC"/>
    <w:rsid w:val="0030752F"/>
    <w:rsid w:val="00307EE0"/>
    <w:rsid w:val="00310318"/>
    <w:rsid w:val="003110F9"/>
    <w:rsid w:val="003117DC"/>
    <w:rsid w:val="00312A75"/>
    <w:rsid w:val="00313B27"/>
    <w:rsid w:val="00314FA3"/>
    <w:rsid w:val="00315576"/>
    <w:rsid w:val="003157CE"/>
    <w:rsid w:val="00317A28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195A"/>
    <w:rsid w:val="0033336D"/>
    <w:rsid w:val="003334B4"/>
    <w:rsid w:val="003335AB"/>
    <w:rsid w:val="003361D0"/>
    <w:rsid w:val="00336BA9"/>
    <w:rsid w:val="003371B0"/>
    <w:rsid w:val="0034090C"/>
    <w:rsid w:val="00340DB0"/>
    <w:rsid w:val="003441F6"/>
    <w:rsid w:val="003442B7"/>
    <w:rsid w:val="0034745E"/>
    <w:rsid w:val="00350CC3"/>
    <w:rsid w:val="003512D5"/>
    <w:rsid w:val="003514AF"/>
    <w:rsid w:val="003523D9"/>
    <w:rsid w:val="0035607B"/>
    <w:rsid w:val="00357991"/>
    <w:rsid w:val="00357A69"/>
    <w:rsid w:val="003605D7"/>
    <w:rsid w:val="00360941"/>
    <w:rsid w:val="00365E77"/>
    <w:rsid w:val="003702F3"/>
    <w:rsid w:val="0037272D"/>
    <w:rsid w:val="00373A99"/>
    <w:rsid w:val="003753E4"/>
    <w:rsid w:val="00375A68"/>
    <w:rsid w:val="0037608C"/>
    <w:rsid w:val="0037667F"/>
    <w:rsid w:val="00376AB7"/>
    <w:rsid w:val="003824CF"/>
    <w:rsid w:val="00382D8B"/>
    <w:rsid w:val="0038328B"/>
    <w:rsid w:val="003837BE"/>
    <w:rsid w:val="00383929"/>
    <w:rsid w:val="003847DB"/>
    <w:rsid w:val="00384948"/>
    <w:rsid w:val="00384BA3"/>
    <w:rsid w:val="00385001"/>
    <w:rsid w:val="00387464"/>
    <w:rsid w:val="003913A3"/>
    <w:rsid w:val="00392388"/>
    <w:rsid w:val="00392CB7"/>
    <w:rsid w:val="00393F4A"/>
    <w:rsid w:val="00394264"/>
    <w:rsid w:val="0039493D"/>
    <w:rsid w:val="00394C94"/>
    <w:rsid w:val="0039749B"/>
    <w:rsid w:val="003A111F"/>
    <w:rsid w:val="003A1D8F"/>
    <w:rsid w:val="003A3E42"/>
    <w:rsid w:val="003A404B"/>
    <w:rsid w:val="003B2432"/>
    <w:rsid w:val="003B2761"/>
    <w:rsid w:val="003B3EFC"/>
    <w:rsid w:val="003B54B5"/>
    <w:rsid w:val="003B5E88"/>
    <w:rsid w:val="003B7302"/>
    <w:rsid w:val="003B77F4"/>
    <w:rsid w:val="003C0308"/>
    <w:rsid w:val="003C0945"/>
    <w:rsid w:val="003C1642"/>
    <w:rsid w:val="003C3CD4"/>
    <w:rsid w:val="003C4F84"/>
    <w:rsid w:val="003C5700"/>
    <w:rsid w:val="003C5CB6"/>
    <w:rsid w:val="003C6537"/>
    <w:rsid w:val="003C6C29"/>
    <w:rsid w:val="003D0750"/>
    <w:rsid w:val="003D1E7C"/>
    <w:rsid w:val="003D35B1"/>
    <w:rsid w:val="003D3C1F"/>
    <w:rsid w:val="003D4C6B"/>
    <w:rsid w:val="003D6206"/>
    <w:rsid w:val="003D67C8"/>
    <w:rsid w:val="003D77C2"/>
    <w:rsid w:val="003D78AC"/>
    <w:rsid w:val="003E26DA"/>
    <w:rsid w:val="003E2786"/>
    <w:rsid w:val="003E3A83"/>
    <w:rsid w:val="003E61F1"/>
    <w:rsid w:val="003E6501"/>
    <w:rsid w:val="003F0D77"/>
    <w:rsid w:val="003F0DE0"/>
    <w:rsid w:val="003F2414"/>
    <w:rsid w:val="003F26F4"/>
    <w:rsid w:val="003F296D"/>
    <w:rsid w:val="003F495F"/>
    <w:rsid w:val="003F59C8"/>
    <w:rsid w:val="003F74CD"/>
    <w:rsid w:val="00402FAE"/>
    <w:rsid w:val="00405AA4"/>
    <w:rsid w:val="00406551"/>
    <w:rsid w:val="00406B01"/>
    <w:rsid w:val="004076B7"/>
    <w:rsid w:val="00412028"/>
    <w:rsid w:val="004126AB"/>
    <w:rsid w:val="0041358E"/>
    <w:rsid w:val="004147DF"/>
    <w:rsid w:val="00416473"/>
    <w:rsid w:val="00416B82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4479"/>
    <w:rsid w:val="00435620"/>
    <w:rsid w:val="00435A50"/>
    <w:rsid w:val="00436D7B"/>
    <w:rsid w:val="004427F2"/>
    <w:rsid w:val="00442BA8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2B6E"/>
    <w:rsid w:val="004548FC"/>
    <w:rsid w:val="00455E89"/>
    <w:rsid w:val="004562E1"/>
    <w:rsid w:val="00460ABE"/>
    <w:rsid w:val="00463EB9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0A9B"/>
    <w:rsid w:val="004836C2"/>
    <w:rsid w:val="00483CCF"/>
    <w:rsid w:val="00483E0C"/>
    <w:rsid w:val="00483EBF"/>
    <w:rsid w:val="00484C4F"/>
    <w:rsid w:val="00485832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69A4"/>
    <w:rsid w:val="00496C2D"/>
    <w:rsid w:val="0049747E"/>
    <w:rsid w:val="004A10D0"/>
    <w:rsid w:val="004A25C5"/>
    <w:rsid w:val="004A4082"/>
    <w:rsid w:val="004A4509"/>
    <w:rsid w:val="004A561B"/>
    <w:rsid w:val="004A5BEA"/>
    <w:rsid w:val="004A71A4"/>
    <w:rsid w:val="004B04E3"/>
    <w:rsid w:val="004B0D6A"/>
    <w:rsid w:val="004B115F"/>
    <w:rsid w:val="004B145A"/>
    <w:rsid w:val="004B1C23"/>
    <w:rsid w:val="004B5579"/>
    <w:rsid w:val="004B6D3D"/>
    <w:rsid w:val="004B6E69"/>
    <w:rsid w:val="004B74DA"/>
    <w:rsid w:val="004B782B"/>
    <w:rsid w:val="004C1732"/>
    <w:rsid w:val="004C3A4B"/>
    <w:rsid w:val="004C5226"/>
    <w:rsid w:val="004C6BD2"/>
    <w:rsid w:val="004C787F"/>
    <w:rsid w:val="004D0230"/>
    <w:rsid w:val="004D0D11"/>
    <w:rsid w:val="004D1648"/>
    <w:rsid w:val="004D3114"/>
    <w:rsid w:val="004D5D91"/>
    <w:rsid w:val="004D696C"/>
    <w:rsid w:val="004D7422"/>
    <w:rsid w:val="004D7D48"/>
    <w:rsid w:val="004E1C5C"/>
    <w:rsid w:val="004E2A2F"/>
    <w:rsid w:val="004E406A"/>
    <w:rsid w:val="004E533C"/>
    <w:rsid w:val="004E58E3"/>
    <w:rsid w:val="004E6C5E"/>
    <w:rsid w:val="004E6EE2"/>
    <w:rsid w:val="004E7E49"/>
    <w:rsid w:val="004F059F"/>
    <w:rsid w:val="004F13DD"/>
    <w:rsid w:val="004F24BE"/>
    <w:rsid w:val="004F4D02"/>
    <w:rsid w:val="004F5F53"/>
    <w:rsid w:val="004F7C46"/>
    <w:rsid w:val="004F7D3F"/>
    <w:rsid w:val="00500D47"/>
    <w:rsid w:val="005038C2"/>
    <w:rsid w:val="0050508B"/>
    <w:rsid w:val="0050526D"/>
    <w:rsid w:val="005058F0"/>
    <w:rsid w:val="0050779F"/>
    <w:rsid w:val="00510EE9"/>
    <w:rsid w:val="00511EC6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4CB"/>
    <w:rsid w:val="00522509"/>
    <w:rsid w:val="00522E9D"/>
    <w:rsid w:val="005237FE"/>
    <w:rsid w:val="00525997"/>
    <w:rsid w:val="00532024"/>
    <w:rsid w:val="0053259B"/>
    <w:rsid w:val="005328E4"/>
    <w:rsid w:val="00532CB0"/>
    <w:rsid w:val="005336BD"/>
    <w:rsid w:val="00534001"/>
    <w:rsid w:val="00534B54"/>
    <w:rsid w:val="0053761F"/>
    <w:rsid w:val="00540373"/>
    <w:rsid w:val="00540855"/>
    <w:rsid w:val="00542076"/>
    <w:rsid w:val="005422EA"/>
    <w:rsid w:val="00542FFA"/>
    <w:rsid w:val="00543FC7"/>
    <w:rsid w:val="00544446"/>
    <w:rsid w:val="00544DDE"/>
    <w:rsid w:val="00545126"/>
    <w:rsid w:val="00545692"/>
    <w:rsid w:val="0054577A"/>
    <w:rsid w:val="00546928"/>
    <w:rsid w:val="00546A4B"/>
    <w:rsid w:val="0054720A"/>
    <w:rsid w:val="0054787E"/>
    <w:rsid w:val="005508BD"/>
    <w:rsid w:val="00550D39"/>
    <w:rsid w:val="00550E84"/>
    <w:rsid w:val="005537C8"/>
    <w:rsid w:val="00553859"/>
    <w:rsid w:val="00553922"/>
    <w:rsid w:val="0055446E"/>
    <w:rsid w:val="00554B92"/>
    <w:rsid w:val="00554CD4"/>
    <w:rsid w:val="0055541F"/>
    <w:rsid w:val="00560445"/>
    <w:rsid w:val="00562022"/>
    <w:rsid w:val="005626BF"/>
    <w:rsid w:val="00562A4E"/>
    <w:rsid w:val="00562FBE"/>
    <w:rsid w:val="00565353"/>
    <w:rsid w:val="00565F09"/>
    <w:rsid w:val="005671A7"/>
    <w:rsid w:val="005739F8"/>
    <w:rsid w:val="00574DD9"/>
    <w:rsid w:val="0057569A"/>
    <w:rsid w:val="0057737B"/>
    <w:rsid w:val="00577841"/>
    <w:rsid w:val="00580484"/>
    <w:rsid w:val="00580948"/>
    <w:rsid w:val="00580EC6"/>
    <w:rsid w:val="005813B2"/>
    <w:rsid w:val="00582126"/>
    <w:rsid w:val="00582B57"/>
    <w:rsid w:val="00582EF6"/>
    <w:rsid w:val="00583602"/>
    <w:rsid w:val="00583862"/>
    <w:rsid w:val="00586E43"/>
    <w:rsid w:val="00587317"/>
    <w:rsid w:val="005908D8"/>
    <w:rsid w:val="00592C65"/>
    <w:rsid w:val="00593DF3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51DA"/>
    <w:rsid w:val="005A63CA"/>
    <w:rsid w:val="005A69B1"/>
    <w:rsid w:val="005A6FC3"/>
    <w:rsid w:val="005A6FF1"/>
    <w:rsid w:val="005B042F"/>
    <w:rsid w:val="005B1AFA"/>
    <w:rsid w:val="005B1DD6"/>
    <w:rsid w:val="005B2180"/>
    <w:rsid w:val="005B24E5"/>
    <w:rsid w:val="005B2E2C"/>
    <w:rsid w:val="005B33BE"/>
    <w:rsid w:val="005B37C3"/>
    <w:rsid w:val="005B38BE"/>
    <w:rsid w:val="005B4886"/>
    <w:rsid w:val="005B5233"/>
    <w:rsid w:val="005B5D93"/>
    <w:rsid w:val="005B6E26"/>
    <w:rsid w:val="005B6E65"/>
    <w:rsid w:val="005C2119"/>
    <w:rsid w:val="005C32E8"/>
    <w:rsid w:val="005C53B4"/>
    <w:rsid w:val="005C5A77"/>
    <w:rsid w:val="005C5CD1"/>
    <w:rsid w:val="005D1D2E"/>
    <w:rsid w:val="005D4758"/>
    <w:rsid w:val="005D5548"/>
    <w:rsid w:val="005D5DFE"/>
    <w:rsid w:val="005D6A79"/>
    <w:rsid w:val="005E0528"/>
    <w:rsid w:val="005E0825"/>
    <w:rsid w:val="005E132D"/>
    <w:rsid w:val="005E1332"/>
    <w:rsid w:val="005E26D0"/>
    <w:rsid w:val="005E33C3"/>
    <w:rsid w:val="005E3499"/>
    <w:rsid w:val="005E3733"/>
    <w:rsid w:val="005E45A6"/>
    <w:rsid w:val="005E486F"/>
    <w:rsid w:val="005E5A29"/>
    <w:rsid w:val="005E5D71"/>
    <w:rsid w:val="005F0865"/>
    <w:rsid w:val="005F1E07"/>
    <w:rsid w:val="005F24DD"/>
    <w:rsid w:val="005F4B4E"/>
    <w:rsid w:val="005F6EA0"/>
    <w:rsid w:val="005F71AF"/>
    <w:rsid w:val="005F780E"/>
    <w:rsid w:val="005F7E43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26C4"/>
    <w:rsid w:val="0061354D"/>
    <w:rsid w:val="00613C71"/>
    <w:rsid w:val="00614973"/>
    <w:rsid w:val="006160CF"/>
    <w:rsid w:val="00616776"/>
    <w:rsid w:val="00616BAE"/>
    <w:rsid w:val="006171CB"/>
    <w:rsid w:val="006175B2"/>
    <w:rsid w:val="00620626"/>
    <w:rsid w:val="00620F94"/>
    <w:rsid w:val="00622D7D"/>
    <w:rsid w:val="006233BB"/>
    <w:rsid w:val="00623891"/>
    <w:rsid w:val="00623EC5"/>
    <w:rsid w:val="006244AA"/>
    <w:rsid w:val="00624F59"/>
    <w:rsid w:val="006260D1"/>
    <w:rsid w:val="00626646"/>
    <w:rsid w:val="0063068E"/>
    <w:rsid w:val="006308C4"/>
    <w:rsid w:val="00631935"/>
    <w:rsid w:val="006330A8"/>
    <w:rsid w:val="00633917"/>
    <w:rsid w:val="006346E1"/>
    <w:rsid w:val="00634A0E"/>
    <w:rsid w:val="00634BA2"/>
    <w:rsid w:val="00637621"/>
    <w:rsid w:val="006409F5"/>
    <w:rsid w:val="006424B4"/>
    <w:rsid w:val="0064290D"/>
    <w:rsid w:val="006438ED"/>
    <w:rsid w:val="00645861"/>
    <w:rsid w:val="00645CA1"/>
    <w:rsid w:val="006477DF"/>
    <w:rsid w:val="00647B2E"/>
    <w:rsid w:val="00651630"/>
    <w:rsid w:val="0065166F"/>
    <w:rsid w:val="00652068"/>
    <w:rsid w:val="006527DB"/>
    <w:rsid w:val="0065348D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6BC7"/>
    <w:rsid w:val="00667D83"/>
    <w:rsid w:val="00672223"/>
    <w:rsid w:val="00673289"/>
    <w:rsid w:val="0067429B"/>
    <w:rsid w:val="006742B7"/>
    <w:rsid w:val="006806E7"/>
    <w:rsid w:val="006808FD"/>
    <w:rsid w:val="00683F08"/>
    <w:rsid w:val="00683F78"/>
    <w:rsid w:val="00684A89"/>
    <w:rsid w:val="00684D56"/>
    <w:rsid w:val="00685D22"/>
    <w:rsid w:val="00687663"/>
    <w:rsid w:val="006927AA"/>
    <w:rsid w:val="00692DAC"/>
    <w:rsid w:val="00693470"/>
    <w:rsid w:val="00693B83"/>
    <w:rsid w:val="00694207"/>
    <w:rsid w:val="00695821"/>
    <w:rsid w:val="00695B40"/>
    <w:rsid w:val="00697C48"/>
    <w:rsid w:val="006A101D"/>
    <w:rsid w:val="006A1300"/>
    <w:rsid w:val="006A21DE"/>
    <w:rsid w:val="006A2557"/>
    <w:rsid w:val="006A4907"/>
    <w:rsid w:val="006A54F8"/>
    <w:rsid w:val="006A5545"/>
    <w:rsid w:val="006A67C7"/>
    <w:rsid w:val="006A7070"/>
    <w:rsid w:val="006A750A"/>
    <w:rsid w:val="006B13F0"/>
    <w:rsid w:val="006B2197"/>
    <w:rsid w:val="006B48B1"/>
    <w:rsid w:val="006C13F3"/>
    <w:rsid w:val="006C1565"/>
    <w:rsid w:val="006C2261"/>
    <w:rsid w:val="006C237E"/>
    <w:rsid w:val="006C3019"/>
    <w:rsid w:val="006C38E3"/>
    <w:rsid w:val="006C42FC"/>
    <w:rsid w:val="006C5A0F"/>
    <w:rsid w:val="006C7156"/>
    <w:rsid w:val="006C740D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6E7"/>
    <w:rsid w:val="006E7C3B"/>
    <w:rsid w:val="006F109D"/>
    <w:rsid w:val="006F31DD"/>
    <w:rsid w:val="006F3595"/>
    <w:rsid w:val="006F4578"/>
    <w:rsid w:val="006F4AF5"/>
    <w:rsid w:val="006F4C8B"/>
    <w:rsid w:val="006F5750"/>
    <w:rsid w:val="006F6340"/>
    <w:rsid w:val="006F704C"/>
    <w:rsid w:val="006F7937"/>
    <w:rsid w:val="006F796F"/>
    <w:rsid w:val="007035BD"/>
    <w:rsid w:val="00703784"/>
    <w:rsid w:val="00703E36"/>
    <w:rsid w:val="00707187"/>
    <w:rsid w:val="00707AE3"/>
    <w:rsid w:val="00707F06"/>
    <w:rsid w:val="00711D8E"/>
    <w:rsid w:val="0071210E"/>
    <w:rsid w:val="00714EC2"/>
    <w:rsid w:val="00717AFC"/>
    <w:rsid w:val="00720536"/>
    <w:rsid w:val="00720EE8"/>
    <w:rsid w:val="0072318B"/>
    <w:rsid w:val="00723308"/>
    <w:rsid w:val="00723335"/>
    <w:rsid w:val="00724979"/>
    <w:rsid w:val="00724CA6"/>
    <w:rsid w:val="00725E4C"/>
    <w:rsid w:val="00726155"/>
    <w:rsid w:val="00727CFB"/>
    <w:rsid w:val="00730AB8"/>
    <w:rsid w:val="007318FA"/>
    <w:rsid w:val="00731EC6"/>
    <w:rsid w:val="00732126"/>
    <w:rsid w:val="00733C33"/>
    <w:rsid w:val="00733E28"/>
    <w:rsid w:val="00734C21"/>
    <w:rsid w:val="00735F42"/>
    <w:rsid w:val="00736699"/>
    <w:rsid w:val="0073711A"/>
    <w:rsid w:val="00737998"/>
    <w:rsid w:val="0074197E"/>
    <w:rsid w:val="0074245B"/>
    <w:rsid w:val="0074271F"/>
    <w:rsid w:val="00742F3A"/>
    <w:rsid w:val="00743D92"/>
    <w:rsid w:val="00745C85"/>
    <w:rsid w:val="00753204"/>
    <w:rsid w:val="007546BE"/>
    <w:rsid w:val="007565C6"/>
    <w:rsid w:val="007600DC"/>
    <w:rsid w:val="00761962"/>
    <w:rsid w:val="007625C0"/>
    <w:rsid w:val="007629DF"/>
    <w:rsid w:val="00763530"/>
    <w:rsid w:val="00763AFC"/>
    <w:rsid w:val="00763B4E"/>
    <w:rsid w:val="00766566"/>
    <w:rsid w:val="007668E6"/>
    <w:rsid w:val="007675D0"/>
    <w:rsid w:val="00767E71"/>
    <w:rsid w:val="00772E01"/>
    <w:rsid w:val="00776467"/>
    <w:rsid w:val="00776F53"/>
    <w:rsid w:val="00780D60"/>
    <w:rsid w:val="0078271A"/>
    <w:rsid w:val="00782A55"/>
    <w:rsid w:val="00782B22"/>
    <w:rsid w:val="00783F98"/>
    <w:rsid w:val="00784307"/>
    <w:rsid w:val="00785724"/>
    <w:rsid w:val="007865FB"/>
    <w:rsid w:val="007866E6"/>
    <w:rsid w:val="00791096"/>
    <w:rsid w:val="0079170A"/>
    <w:rsid w:val="00792350"/>
    <w:rsid w:val="00793C8D"/>
    <w:rsid w:val="0079629E"/>
    <w:rsid w:val="00796D4F"/>
    <w:rsid w:val="00796E5F"/>
    <w:rsid w:val="0079723C"/>
    <w:rsid w:val="007A012F"/>
    <w:rsid w:val="007A13FD"/>
    <w:rsid w:val="007A14A9"/>
    <w:rsid w:val="007A54DF"/>
    <w:rsid w:val="007A5EC4"/>
    <w:rsid w:val="007A7C5F"/>
    <w:rsid w:val="007B0073"/>
    <w:rsid w:val="007B1181"/>
    <w:rsid w:val="007B2AA5"/>
    <w:rsid w:val="007B5135"/>
    <w:rsid w:val="007B52A6"/>
    <w:rsid w:val="007B530F"/>
    <w:rsid w:val="007B56E7"/>
    <w:rsid w:val="007B6108"/>
    <w:rsid w:val="007B6353"/>
    <w:rsid w:val="007B63A0"/>
    <w:rsid w:val="007B7569"/>
    <w:rsid w:val="007B782D"/>
    <w:rsid w:val="007B7884"/>
    <w:rsid w:val="007C0B26"/>
    <w:rsid w:val="007C0F35"/>
    <w:rsid w:val="007C29E0"/>
    <w:rsid w:val="007C2B8E"/>
    <w:rsid w:val="007C3BAE"/>
    <w:rsid w:val="007C411C"/>
    <w:rsid w:val="007C4D97"/>
    <w:rsid w:val="007D10D2"/>
    <w:rsid w:val="007D2296"/>
    <w:rsid w:val="007D2325"/>
    <w:rsid w:val="007D23C5"/>
    <w:rsid w:val="007D322F"/>
    <w:rsid w:val="007D38F0"/>
    <w:rsid w:val="007D43CB"/>
    <w:rsid w:val="007D5D19"/>
    <w:rsid w:val="007D701B"/>
    <w:rsid w:val="007E1AEA"/>
    <w:rsid w:val="007E20C4"/>
    <w:rsid w:val="007E2182"/>
    <w:rsid w:val="007E3FC9"/>
    <w:rsid w:val="007E4029"/>
    <w:rsid w:val="007E627D"/>
    <w:rsid w:val="007F12BB"/>
    <w:rsid w:val="007F1DA6"/>
    <w:rsid w:val="007F1E8A"/>
    <w:rsid w:val="007F39C8"/>
    <w:rsid w:val="007F4464"/>
    <w:rsid w:val="007F5686"/>
    <w:rsid w:val="007F573D"/>
    <w:rsid w:val="007F5ECF"/>
    <w:rsid w:val="007F6355"/>
    <w:rsid w:val="007F6AF4"/>
    <w:rsid w:val="007F6DB5"/>
    <w:rsid w:val="007F7A0C"/>
    <w:rsid w:val="00800E75"/>
    <w:rsid w:val="00801122"/>
    <w:rsid w:val="00801568"/>
    <w:rsid w:val="00801629"/>
    <w:rsid w:val="00803EB9"/>
    <w:rsid w:val="00804326"/>
    <w:rsid w:val="00804B4D"/>
    <w:rsid w:val="00804F2E"/>
    <w:rsid w:val="0080581D"/>
    <w:rsid w:val="008065D6"/>
    <w:rsid w:val="00810EA5"/>
    <w:rsid w:val="008117CB"/>
    <w:rsid w:val="00811921"/>
    <w:rsid w:val="00812F30"/>
    <w:rsid w:val="0081311D"/>
    <w:rsid w:val="00814543"/>
    <w:rsid w:val="00816613"/>
    <w:rsid w:val="0082171D"/>
    <w:rsid w:val="00822E56"/>
    <w:rsid w:val="00823E7A"/>
    <w:rsid w:val="00824631"/>
    <w:rsid w:val="0082687F"/>
    <w:rsid w:val="00826FB5"/>
    <w:rsid w:val="00827137"/>
    <w:rsid w:val="00830A0D"/>
    <w:rsid w:val="0083330F"/>
    <w:rsid w:val="008337D1"/>
    <w:rsid w:val="008346A9"/>
    <w:rsid w:val="00835847"/>
    <w:rsid w:val="0083742F"/>
    <w:rsid w:val="00837A67"/>
    <w:rsid w:val="00837E7F"/>
    <w:rsid w:val="008402FE"/>
    <w:rsid w:val="00840FE2"/>
    <w:rsid w:val="008414B7"/>
    <w:rsid w:val="008415C3"/>
    <w:rsid w:val="008415CE"/>
    <w:rsid w:val="00841A8A"/>
    <w:rsid w:val="00841DB5"/>
    <w:rsid w:val="008423D2"/>
    <w:rsid w:val="00842966"/>
    <w:rsid w:val="00842C2B"/>
    <w:rsid w:val="00844336"/>
    <w:rsid w:val="00846740"/>
    <w:rsid w:val="00851ACE"/>
    <w:rsid w:val="00852032"/>
    <w:rsid w:val="00855EC3"/>
    <w:rsid w:val="0086102D"/>
    <w:rsid w:val="00861337"/>
    <w:rsid w:val="00861DF9"/>
    <w:rsid w:val="008629EA"/>
    <w:rsid w:val="00863067"/>
    <w:rsid w:val="00863604"/>
    <w:rsid w:val="0086399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4F02"/>
    <w:rsid w:val="0087504B"/>
    <w:rsid w:val="0087650C"/>
    <w:rsid w:val="0087768A"/>
    <w:rsid w:val="00880AD4"/>
    <w:rsid w:val="00880FFD"/>
    <w:rsid w:val="00881C8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D08"/>
    <w:rsid w:val="00890F55"/>
    <w:rsid w:val="0089123F"/>
    <w:rsid w:val="0089241A"/>
    <w:rsid w:val="00893647"/>
    <w:rsid w:val="00894286"/>
    <w:rsid w:val="00895AC1"/>
    <w:rsid w:val="00895B65"/>
    <w:rsid w:val="008960EF"/>
    <w:rsid w:val="00897CB1"/>
    <w:rsid w:val="00897DC2"/>
    <w:rsid w:val="008A114C"/>
    <w:rsid w:val="008A1CEB"/>
    <w:rsid w:val="008A3F0B"/>
    <w:rsid w:val="008B06A1"/>
    <w:rsid w:val="008B079E"/>
    <w:rsid w:val="008B1751"/>
    <w:rsid w:val="008B18CB"/>
    <w:rsid w:val="008B2AB6"/>
    <w:rsid w:val="008B3539"/>
    <w:rsid w:val="008B4265"/>
    <w:rsid w:val="008B4D5A"/>
    <w:rsid w:val="008B58F7"/>
    <w:rsid w:val="008B5B74"/>
    <w:rsid w:val="008B5E74"/>
    <w:rsid w:val="008B60B5"/>
    <w:rsid w:val="008B6EC0"/>
    <w:rsid w:val="008B77AC"/>
    <w:rsid w:val="008C06D4"/>
    <w:rsid w:val="008C36D7"/>
    <w:rsid w:val="008C47B4"/>
    <w:rsid w:val="008C6D27"/>
    <w:rsid w:val="008C7536"/>
    <w:rsid w:val="008C7A5C"/>
    <w:rsid w:val="008D0CB7"/>
    <w:rsid w:val="008D3782"/>
    <w:rsid w:val="008D4479"/>
    <w:rsid w:val="008D5F8D"/>
    <w:rsid w:val="008D6D89"/>
    <w:rsid w:val="008D7B52"/>
    <w:rsid w:val="008D7E13"/>
    <w:rsid w:val="008E1B8C"/>
    <w:rsid w:val="008E2289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5268"/>
    <w:rsid w:val="0090772B"/>
    <w:rsid w:val="009108EE"/>
    <w:rsid w:val="00910BD9"/>
    <w:rsid w:val="00910FB4"/>
    <w:rsid w:val="00911804"/>
    <w:rsid w:val="00914B5D"/>
    <w:rsid w:val="00914EB8"/>
    <w:rsid w:val="00914FC2"/>
    <w:rsid w:val="0091535A"/>
    <w:rsid w:val="009207C0"/>
    <w:rsid w:val="00922D1F"/>
    <w:rsid w:val="00924D7B"/>
    <w:rsid w:val="00924E7D"/>
    <w:rsid w:val="00925B5C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1A7"/>
    <w:rsid w:val="00956435"/>
    <w:rsid w:val="00957199"/>
    <w:rsid w:val="00957266"/>
    <w:rsid w:val="00960586"/>
    <w:rsid w:val="00960898"/>
    <w:rsid w:val="00960D04"/>
    <w:rsid w:val="00960DAA"/>
    <w:rsid w:val="00962736"/>
    <w:rsid w:val="00963416"/>
    <w:rsid w:val="009635BB"/>
    <w:rsid w:val="00964197"/>
    <w:rsid w:val="0096602E"/>
    <w:rsid w:val="00966BEC"/>
    <w:rsid w:val="00967121"/>
    <w:rsid w:val="00970244"/>
    <w:rsid w:val="0097264A"/>
    <w:rsid w:val="00972675"/>
    <w:rsid w:val="00972E0C"/>
    <w:rsid w:val="00973139"/>
    <w:rsid w:val="00973DE1"/>
    <w:rsid w:val="00973F48"/>
    <w:rsid w:val="00974A73"/>
    <w:rsid w:val="0097528F"/>
    <w:rsid w:val="00975562"/>
    <w:rsid w:val="00975899"/>
    <w:rsid w:val="00975BCA"/>
    <w:rsid w:val="009778BD"/>
    <w:rsid w:val="009803B3"/>
    <w:rsid w:val="0098251B"/>
    <w:rsid w:val="00982EC0"/>
    <w:rsid w:val="00982EC9"/>
    <w:rsid w:val="00983A6A"/>
    <w:rsid w:val="00985F18"/>
    <w:rsid w:val="00986E9B"/>
    <w:rsid w:val="00987870"/>
    <w:rsid w:val="009906FF"/>
    <w:rsid w:val="00990C61"/>
    <w:rsid w:val="00992898"/>
    <w:rsid w:val="00993063"/>
    <w:rsid w:val="009933B9"/>
    <w:rsid w:val="00996A46"/>
    <w:rsid w:val="00996C1C"/>
    <w:rsid w:val="00996D3F"/>
    <w:rsid w:val="00997DF8"/>
    <w:rsid w:val="009A0402"/>
    <w:rsid w:val="009A09EE"/>
    <w:rsid w:val="009A17A7"/>
    <w:rsid w:val="009A1B62"/>
    <w:rsid w:val="009A5E45"/>
    <w:rsid w:val="009A618C"/>
    <w:rsid w:val="009A761A"/>
    <w:rsid w:val="009A7967"/>
    <w:rsid w:val="009B0763"/>
    <w:rsid w:val="009B12C4"/>
    <w:rsid w:val="009B24D4"/>
    <w:rsid w:val="009B3DB2"/>
    <w:rsid w:val="009B3DB8"/>
    <w:rsid w:val="009B5958"/>
    <w:rsid w:val="009B5A8D"/>
    <w:rsid w:val="009B5AA9"/>
    <w:rsid w:val="009B6679"/>
    <w:rsid w:val="009B7755"/>
    <w:rsid w:val="009C04F8"/>
    <w:rsid w:val="009C064E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0AF3"/>
    <w:rsid w:val="009D1439"/>
    <w:rsid w:val="009D14F5"/>
    <w:rsid w:val="009D1506"/>
    <w:rsid w:val="009D34F0"/>
    <w:rsid w:val="009D522D"/>
    <w:rsid w:val="009D6C0D"/>
    <w:rsid w:val="009D6FCE"/>
    <w:rsid w:val="009D787E"/>
    <w:rsid w:val="009D79C5"/>
    <w:rsid w:val="009D7AF9"/>
    <w:rsid w:val="009E1619"/>
    <w:rsid w:val="009E2226"/>
    <w:rsid w:val="009E2508"/>
    <w:rsid w:val="009E266E"/>
    <w:rsid w:val="009E2FF2"/>
    <w:rsid w:val="009E5AAE"/>
    <w:rsid w:val="009E60BA"/>
    <w:rsid w:val="009E71E8"/>
    <w:rsid w:val="009E73D1"/>
    <w:rsid w:val="009E7603"/>
    <w:rsid w:val="009F0668"/>
    <w:rsid w:val="009F0AA8"/>
    <w:rsid w:val="009F1130"/>
    <w:rsid w:val="009F13B2"/>
    <w:rsid w:val="009F22E5"/>
    <w:rsid w:val="009F2AAC"/>
    <w:rsid w:val="009F5235"/>
    <w:rsid w:val="009F5FF7"/>
    <w:rsid w:val="009F6673"/>
    <w:rsid w:val="009F693D"/>
    <w:rsid w:val="009F6EBE"/>
    <w:rsid w:val="009F738C"/>
    <w:rsid w:val="009F77A0"/>
    <w:rsid w:val="009F7A01"/>
    <w:rsid w:val="009F7C2B"/>
    <w:rsid w:val="00A008B1"/>
    <w:rsid w:val="00A030BC"/>
    <w:rsid w:val="00A03391"/>
    <w:rsid w:val="00A035C6"/>
    <w:rsid w:val="00A035F6"/>
    <w:rsid w:val="00A052C3"/>
    <w:rsid w:val="00A06CB2"/>
    <w:rsid w:val="00A06CCE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1C9C"/>
    <w:rsid w:val="00A32D46"/>
    <w:rsid w:val="00A33D18"/>
    <w:rsid w:val="00A344EB"/>
    <w:rsid w:val="00A357AE"/>
    <w:rsid w:val="00A36740"/>
    <w:rsid w:val="00A3717A"/>
    <w:rsid w:val="00A37AD0"/>
    <w:rsid w:val="00A37CC9"/>
    <w:rsid w:val="00A40710"/>
    <w:rsid w:val="00A40FF4"/>
    <w:rsid w:val="00A42083"/>
    <w:rsid w:val="00A42969"/>
    <w:rsid w:val="00A44076"/>
    <w:rsid w:val="00A476BA"/>
    <w:rsid w:val="00A50511"/>
    <w:rsid w:val="00A50596"/>
    <w:rsid w:val="00A51708"/>
    <w:rsid w:val="00A51740"/>
    <w:rsid w:val="00A54517"/>
    <w:rsid w:val="00A5455A"/>
    <w:rsid w:val="00A56E7B"/>
    <w:rsid w:val="00A606AD"/>
    <w:rsid w:val="00A60DC5"/>
    <w:rsid w:val="00A62CF0"/>
    <w:rsid w:val="00A648BA"/>
    <w:rsid w:val="00A656D3"/>
    <w:rsid w:val="00A6734E"/>
    <w:rsid w:val="00A67DD1"/>
    <w:rsid w:val="00A7261F"/>
    <w:rsid w:val="00A7275A"/>
    <w:rsid w:val="00A735E9"/>
    <w:rsid w:val="00A73A37"/>
    <w:rsid w:val="00A73EF3"/>
    <w:rsid w:val="00A75204"/>
    <w:rsid w:val="00A75325"/>
    <w:rsid w:val="00A80A5E"/>
    <w:rsid w:val="00A80C5D"/>
    <w:rsid w:val="00A810F3"/>
    <w:rsid w:val="00A817EF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7B4"/>
    <w:rsid w:val="00A958C3"/>
    <w:rsid w:val="00A969F3"/>
    <w:rsid w:val="00AA09A2"/>
    <w:rsid w:val="00AA119A"/>
    <w:rsid w:val="00AA1BB3"/>
    <w:rsid w:val="00AA2A9D"/>
    <w:rsid w:val="00AA40E8"/>
    <w:rsid w:val="00AA4187"/>
    <w:rsid w:val="00AA6010"/>
    <w:rsid w:val="00AA627C"/>
    <w:rsid w:val="00AA7FF1"/>
    <w:rsid w:val="00AB11C0"/>
    <w:rsid w:val="00AB25E1"/>
    <w:rsid w:val="00AB288F"/>
    <w:rsid w:val="00AB4737"/>
    <w:rsid w:val="00AB53C8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0C66"/>
    <w:rsid w:val="00AD401A"/>
    <w:rsid w:val="00AD404F"/>
    <w:rsid w:val="00AD58FC"/>
    <w:rsid w:val="00AD5F0C"/>
    <w:rsid w:val="00AD622C"/>
    <w:rsid w:val="00AD6617"/>
    <w:rsid w:val="00AD6CCF"/>
    <w:rsid w:val="00AD6D18"/>
    <w:rsid w:val="00AD6D58"/>
    <w:rsid w:val="00AD79D0"/>
    <w:rsid w:val="00AD7A47"/>
    <w:rsid w:val="00AE2528"/>
    <w:rsid w:val="00AE4D13"/>
    <w:rsid w:val="00AE60E6"/>
    <w:rsid w:val="00AE6E19"/>
    <w:rsid w:val="00AE7FDE"/>
    <w:rsid w:val="00AF1370"/>
    <w:rsid w:val="00AF1D14"/>
    <w:rsid w:val="00AF216E"/>
    <w:rsid w:val="00AF2C06"/>
    <w:rsid w:val="00AF49FE"/>
    <w:rsid w:val="00AF6321"/>
    <w:rsid w:val="00AF6730"/>
    <w:rsid w:val="00B01DD3"/>
    <w:rsid w:val="00B025C7"/>
    <w:rsid w:val="00B02ACF"/>
    <w:rsid w:val="00B03092"/>
    <w:rsid w:val="00B061BE"/>
    <w:rsid w:val="00B06A5C"/>
    <w:rsid w:val="00B074B6"/>
    <w:rsid w:val="00B10845"/>
    <w:rsid w:val="00B11279"/>
    <w:rsid w:val="00B11783"/>
    <w:rsid w:val="00B129AC"/>
    <w:rsid w:val="00B13314"/>
    <w:rsid w:val="00B13A4E"/>
    <w:rsid w:val="00B13B2B"/>
    <w:rsid w:val="00B13C29"/>
    <w:rsid w:val="00B14097"/>
    <w:rsid w:val="00B15EA6"/>
    <w:rsid w:val="00B1753F"/>
    <w:rsid w:val="00B2319C"/>
    <w:rsid w:val="00B243A8"/>
    <w:rsid w:val="00B249E5"/>
    <w:rsid w:val="00B26D24"/>
    <w:rsid w:val="00B272C7"/>
    <w:rsid w:val="00B2760F"/>
    <w:rsid w:val="00B305B1"/>
    <w:rsid w:val="00B31A29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98C"/>
    <w:rsid w:val="00B50DB4"/>
    <w:rsid w:val="00B51E05"/>
    <w:rsid w:val="00B51F11"/>
    <w:rsid w:val="00B5339B"/>
    <w:rsid w:val="00B5352F"/>
    <w:rsid w:val="00B53865"/>
    <w:rsid w:val="00B54282"/>
    <w:rsid w:val="00B56238"/>
    <w:rsid w:val="00B56AE7"/>
    <w:rsid w:val="00B5784B"/>
    <w:rsid w:val="00B60408"/>
    <w:rsid w:val="00B60C8F"/>
    <w:rsid w:val="00B610ED"/>
    <w:rsid w:val="00B61DC5"/>
    <w:rsid w:val="00B62644"/>
    <w:rsid w:val="00B637AE"/>
    <w:rsid w:val="00B6454F"/>
    <w:rsid w:val="00B64636"/>
    <w:rsid w:val="00B649E5"/>
    <w:rsid w:val="00B64C81"/>
    <w:rsid w:val="00B64DE2"/>
    <w:rsid w:val="00B65D84"/>
    <w:rsid w:val="00B67FD1"/>
    <w:rsid w:val="00B71DAB"/>
    <w:rsid w:val="00B7415F"/>
    <w:rsid w:val="00B76439"/>
    <w:rsid w:val="00B76A88"/>
    <w:rsid w:val="00B76DC0"/>
    <w:rsid w:val="00B7708E"/>
    <w:rsid w:val="00B823F0"/>
    <w:rsid w:val="00B8310A"/>
    <w:rsid w:val="00B8371D"/>
    <w:rsid w:val="00B85FB1"/>
    <w:rsid w:val="00B865FC"/>
    <w:rsid w:val="00B904F6"/>
    <w:rsid w:val="00B90CB2"/>
    <w:rsid w:val="00B91070"/>
    <w:rsid w:val="00B9237C"/>
    <w:rsid w:val="00B9376A"/>
    <w:rsid w:val="00B93CAA"/>
    <w:rsid w:val="00B94492"/>
    <w:rsid w:val="00B96EDA"/>
    <w:rsid w:val="00BA0822"/>
    <w:rsid w:val="00BA3AD3"/>
    <w:rsid w:val="00BA413A"/>
    <w:rsid w:val="00BA4369"/>
    <w:rsid w:val="00BA4BA1"/>
    <w:rsid w:val="00BA5FD1"/>
    <w:rsid w:val="00BA609E"/>
    <w:rsid w:val="00BA69A8"/>
    <w:rsid w:val="00BA6F41"/>
    <w:rsid w:val="00BA6F7E"/>
    <w:rsid w:val="00BB198E"/>
    <w:rsid w:val="00BB1FAA"/>
    <w:rsid w:val="00BB3EFA"/>
    <w:rsid w:val="00BB416C"/>
    <w:rsid w:val="00BB6FC3"/>
    <w:rsid w:val="00BC0EB3"/>
    <w:rsid w:val="00BC5604"/>
    <w:rsid w:val="00BD00F5"/>
    <w:rsid w:val="00BD267F"/>
    <w:rsid w:val="00BD3399"/>
    <w:rsid w:val="00BD350E"/>
    <w:rsid w:val="00BD49F9"/>
    <w:rsid w:val="00BD6B40"/>
    <w:rsid w:val="00BD70D0"/>
    <w:rsid w:val="00BD7450"/>
    <w:rsid w:val="00BD74D7"/>
    <w:rsid w:val="00BD7844"/>
    <w:rsid w:val="00BD7F4D"/>
    <w:rsid w:val="00BD7F7C"/>
    <w:rsid w:val="00BE05C9"/>
    <w:rsid w:val="00BE085B"/>
    <w:rsid w:val="00BE0D42"/>
    <w:rsid w:val="00BE10C1"/>
    <w:rsid w:val="00BE1122"/>
    <w:rsid w:val="00BE1E68"/>
    <w:rsid w:val="00BE2AD4"/>
    <w:rsid w:val="00BE3484"/>
    <w:rsid w:val="00BE4560"/>
    <w:rsid w:val="00BE49C6"/>
    <w:rsid w:val="00BE4C8F"/>
    <w:rsid w:val="00BE6C71"/>
    <w:rsid w:val="00BE7A9F"/>
    <w:rsid w:val="00BF1242"/>
    <w:rsid w:val="00BF48CA"/>
    <w:rsid w:val="00BF5CDA"/>
    <w:rsid w:val="00BF601B"/>
    <w:rsid w:val="00BF6B9A"/>
    <w:rsid w:val="00BF7DD7"/>
    <w:rsid w:val="00C01F63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2DA1"/>
    <w:rsid w:val="00C14EF2"/>
    <w:rsid w:val="00C1532A"/>
    <w:rsid w:val="00C1666A"/>
    <w:rsid w:val="00C171AB"/>
    <w:rsid w:val="00C201CD"/>
    <w:rsid w:val="00C20EE6"/>
    <w:rsid w:val="00C21870"/>
    <w:rsid w:val="00C2407C"/>
    <w:rsid w:val="00C244D5"/>
    <w:rsid w:val="00C24880"/>
    <w:rsid w:val="00C24CEE"/>
    <w:rsid w:val="00C25B87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5B2"/>
    <w:rsid w:val="00C40F2A"/>
    <w:rsid w:val="00C4212F"/>
    <w:rsid w:val="00C435B7"/>
    <w:rsid w:val="00C43FBB"/>
    <w:rsid w:val="00C45987"/>
    <w:rsid w:val="00C45DAC"/>
    <w:rsid w:val="00C47184"/>
    <w:rsid w:val="00C471B2"/>
    <w:rsid w:val="00C47E74"/>
    <w:rsid w:val="00C47FF1"/>
    <w:rsid w:val="00C50B6F"/>
    <w:rsid w:val="00C5219B"/>
    <w:rsid w:val="00C52E91"/>
    <w:rsid w:val="00C53362"/>
    <w:rsid w:val="00C536E8"/>
    <w:rsid w:val="00C5463A"/>
    <w:rsid w:val="00C54840"/>
    <w:rsid w:val="00C563B3"/>
    <w:rsid w:val="00C57480"/>
    <w:rsid w:val="00C6340B"/>
    <w:rsid w:val="00C64022"/>
    <w:rsid w:val="00C6440A"/>
    <w:rsid w:val="00C64F6A"/>
    <w:rsid w:val="00C6565B"/>
    <w:rsid w:val="00C73678"/>
    <w:rsid w:val="00C73740"/>
    <w:rsid w:val="00C73BE4"/>
    <w:rsid w:val="00C750E7"/>
    <w:rsid w:val="00C80A65"/>
    <w:rsid w:val="00C81C3C"/>
    <w:rsid w:val="00C823EF"/>
    <w:rsid w:val="00C8269C"/>
    <w:rsid w:val="00C83EE2"/>
    <w:rsid w:val="00C85E1E"/>
    <w:rsid w:val="00C86220"/>
    <w:rsid w:val="00C86684"/>
    <w:rsid w:val="00C86692"/>
    <w:rsid w:val="00C8696A"/>
    <w:rsid w:val="00C86D2D"/>
    <w:rsid w:val="00C94C79"/>
    <w:rsid w:val="00C95364"/>
    <w:rsid w:val="00C95EEF"/>
    <w:rsid w:val="00C963A4"/>
    <w:rsid w:val="00C96CFB"/>
    <w:rsid w:val="00CA002F"/>
    <w:rsid w:val="00CA0854"/>
    <w:rsid w:val="00CA121F"/>
    <w:rsid w:val="00CA2521"/>
    <w:rsid w:val="00CA2DA3"/>
    <w:rsid w:val="00CA321B"/>
    <w:rsid w:val="00CA3A1A"/>
    <w:rsid w:val="00CA4368"/>
    <w:rsid w:val="00CA4BC5"/>
    <w:rsid w:val="00CA566B"/>
    <w:rsid w:val="00CA63CB"/>
    <w:rsid w:val="00CA70C7"/>
    <w:rsid w:val="00CA7DE5"/>
    <w:rsid w:val="00CB04E3"/>
    <w:rsid w:val="00CB173E"/>
    <w:rsid w:val="00CB190F"/>
    <w:rsid w:val="00CB2208"/>
    <w:rsid w:val="00CB43DA"/>
    <w:rsid w:val="00CB45EA"/>
    <w:rsid w:val="00CB479E"/>
    <w:rsid w:val="00CB6775"/>
    <w:rsid w:val="00CB695D"/>
    <w:rsid w:val="00CB774A"/>
    <w:rsid w:val="00CC13FE"/>
    <w:rsid w:val="00CC2CDC"/>
    <w:rsid w:val="00CC3786"/>
    <w:rsid w:val="00CC3AB2"/>
    <w:rsid w:val="00CC417D"/>
    <w:rsid w:val="00CC5479"/>
    <w:rsid w:val="00CC6A52"/>
    <w:rsid w:val="00CD012D"/>
    <w:rsid w:val="00CD1246"/>
    <w:rsid w:val="00CD2713"/>
    <w:rsid w:val="00CD3926"/>
    <w:rsid w:val="00CD397D"/>
    <w:rsid w:val="00CD42F8"/>
    <w:rsid w:val="00CD5B7D"/>
    <w:rsid w:val="00CE4A7C"/>
    <w:rsid w:val="00CE5C79"/>
    <w:rsid w:val="00CE5DD2"/>
    <w:rsid w:val="00CE723C"/>
    <w:rsid w:val="00CF0610"/>
    <w:rsid w:val="00CF1AF9"/>
    <w:rsid w:val="00CF51C6"/>
    <w:rsid w:val="00CF560B"/>
    <w:rsid w:val="00CF58E2"/>
    <w:rsid w:val="00CF7003"/>
    <w:rsid w:val="00CF75B8"/>
    <w:rsid w:val="00CF7C54"/>
    <w:rsid w:val="00D00A2F"/>
    <w:rsid w:val="00D021D0"/>
    <w:rsid w:val="00D0261F"/>
    <w:rsid w:val="00D029D6"/>
    <w:rsid w:val="00D07945"/>
    <w:rsid w:val="00D12AC8"/>
    <w:rsid w:val="00D12E2D"/>
    <w:rsid w:val="00D131E2"/>
    <w:rsid w:val="00D13311"/>
    <w:rsid w:val="00D1514F"/>
    <w:rsid w:val="00D1641A"/>
    <w:rsid w:val="00D176B8"/>
    <w:rsid w:val="00D17904"/>
    <w:rsid w:val="00D17B9E"/>
    <w:rsid w:val="00D2425A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061"/>
    <w:rsid w:val="00D34536"/>
    <w:rsid w:val="00D3553B"/>
    <w:rsid w:val="00D36299"/>
    <w:rsid w:val="00D37612"/>
    <w:rsid w:val="00D41291"/>
    <w:rsid w:val="00D41A7A"/>
    <w:rsid w:val="00D41C7A"/>
    <w:rsid w:val="00D42473"/>
    <w:rsid w:val="00D44445"/>
    <w:rsid w:val="00D44939"/>
    <w:rsid w:val="00D459DD"/>
    <w:rsid w:val="00D4760A"/>
    <w:rsid w:val="00D5023F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11F0"/>
    <w:rsid w:val="00D730B7"/>
    <w:rsid w:val="00D7337C"/>
    <w:rsid w:val="00D740DE"/>
    <w:rsid w:val="00D74554"/>
    <w:rsid w:val="00D75AF1"/>
    <w:rsid w:val="00D76024"/>
    <w:rsid w:val="00D76F40"/>
    <w:rsid w:val="00D778E5"/>
    <w:rsid w:val="00D807F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705"/>
    <w:rsid w:val="00D91B4B"/>
    <w:rsid w:val="00D9300F"/>
    <w:rsid w:val="00D933CE"/>
    <w:rsid w:val="00D94491"/>
    <w:rsid w:val="00D945F3"/>
    <w:rsid w:val="00D94BD5"/>
    <w:rsid w:val="00D94FA4"/>
    <w:rsid w:val="00D96192"/>
    <w:rsid w:val="00D961DE"/>
    <w:rsid w:val="00D97508"/>
    <w:rsid w:val="00DA1896"/>
    <w:rsid w:val="00DA1A2F"/>
    <w:rsid w:val="00DA1CC9"/>
    <w:rsid w:val="00DA3548"/>
    <w:rsid w:val="00DA3658"/>
    <w:rsid w:val="00DA44AE"/>
    <w:rsid w:val="00DA4A72"/>
    <w:rsid w:val="00DA4C61"/>
    <w:rsid w:val="00DA6576"/>
    <w:rsid w:val="00DA682A"/>
    <w:rsid w:val="00DB09C5"/>
    <w:rsid w:val="00DB0FA2"/>
    <w:rsid w:val="00DB1328"/>
    <w:rsid w:val="00DB2CDB"/>
    <w:rsid w:val="00DB3718"/>
    <w:rsid w:val="00DB4AE3"/>
    <w:rsid w:val="00DB4E7C"/>
    <w:rsid w:val="00DB55F4"/>
    <w:rsid w:val="00DB634C"/>
    <w:rsid w:val="00DC02AF"/>
    <w:rsid w:val="00DC03FE"/>
    <w:rsid w:val="00DC05C8"/>
    <w:rsid w:val="00DC1240"/>
    <w:rsid w:val="00DC1F81"/>
    <w:rsid w:val="00DC427C"/>
    <w:rsid w:val="00DC50E4"/>
    <w:rsid w:val="00DC55DC"/>
    <w:rsid w:val="00DC675C"/>
    <w:rsid w:val="00DD0622"/>
    <w:rsid w:val="00DD2CAA"/>
    <w:rsid w:val="00DD41D3"/>
    <w:rsid w:val="00DD460B"/>
    <w:rsid w:val="00DD67CA"/>
    <w:rsid w:val="00DD6B6B"/>
    <w:rsid w:val="00DD6F30"/>
    <w:rsid w:val="00DD7043"/>
    <w:rsid w:val="00DE19DB"/>
    <w:rsid w:val="00DE33C8"/>
    <w:rsid w:val="00DE388A"/>
    <w:rsid w:val="00DE3C9A"/>
    <w:rsid w:val="00DE4095"/>
    <w:rsid w:val="00DE5D8E"/>
    <w:rsid w:val="00DE70F9"/>
    <w:rsid w:val="00DE7F0D"/>
    <w:rsid w:val="00DF2C4A"/>
    <w:rsid w:val="00DF3676"/>
    <w:rsid w:val="00DF3975"/>
    <w:rsid w:val="00DF3EA4"/>
    <w:rsid w:val="00DF533F"/>
    <w:rsid w:val="00DF5354"/>
    <w:rsid w:val="00DF6CDD"/>
    <w:rsid w:val="00DF7AC7"/>
    <w:rsid w:val="00E00435"/>
    <w:rsid w:val="00E039CC"/>
    <w:rsid w:val="00E04975"/>
    <w:rsid w:val="00E05E89"/>
    <w:rsid w:val="00E065F4"/>
    <w:rsid w:val="00E1018C"/>
    <w:rsid w:val="00E11437"/>
    <w:rsid w:val="00E11F5D"/>
    <w:rsid w:val="00E12CBE"/>
    <w:rsid w:val="00E15561"/>
    <w:rsid w:val="00E15DC1"/>
    <w:rsid w:val="00E17AF8"/>
    <w:rsid w:val="00E212B5"/>
    <w:rsid w:val="00E228B9"/>
    <w:rsid w:val="00E22DFF"/>
    <w:rsid w:val="00E231E7"/>
    <w:rsid w:val="00E25074"/>
    <w:rsid w:val="00E2526C"/>
    <w:rsid w:val="00E25483"/>
    <w:rsid w:val="00E254B9"/>
    <w:rsid w:val="00E255EE"/>
    <w:rsid w:val="00E258A6"/>
    <w:rsid w:val="00E268DE"/>
    <w:rsid w:val="00E3145F"/>
    <w:rsid w:val="00E321CF"/>
    <w:rsid w:val="00E3262A"/>
    <w:rsid w:val="00E32E18"/>
    <w:rsid w:val="00E33EAC"/>
    <w:rsid w:val="00E34F03"/>
    <w:rsid w:val="00E35B70"/>
    <w:rsid w:val="00E36E9A"/>
    <w:rsid w:val="00E41B66"/>
    <w:rsid w:val="00E41FE5"/>
    <w:rsid w:val="00E4294A"/>
    <w:rsid w:val="00E437AA"/>
    <w:rsid w:val="00E438FB"/>
    <w:rsid w:val="00E448B4"/>
    <w:rsid w:val="00E44F86"/>
    <w:rsid w:val="00E45F05"/>
    <w:rsid w:val="00E46C81"/>
    <w:rsid w:val="00E4799F"/>
    <w:rsid w:val="00E51349"/>
    <w:rsid w:val="00E53823"/>
    <w:rsid w:val="00E53D8B"/>
    <w:rsid w:val="00E5510E"/>
    <w:rsid w:val="00E55162"/>
    <w:rsid w:val="00E55674"/>
    <w:rsid w:val="00E558F0"/>
    <w:rsid w:val="00E55DD1"/>
    <w:rsid w:val="00E56CA7"/>
    <w:rsid w:val="00E5750E"/>
    <w:rsid w:val="00E6071E"/>
    <w:rsid w:val="00E60767"/>
    <w:rsid w:val="00E6250B"/>
    <w:rsid w:val="00E62721"/>
    <w:rsid w:val="00E63299"/>
    <w:rsid w:val="00E6448B"/>
    <w:rsid w:val="00E66CA8"/>
    <w:rsid w:val="00E6772A"/>
    <w:rsid w:val="00E70A87"/>
    <w:rsid w:val="00E71B04"/>
    <w:rsid w:val="00E72925"/>
    <w:rsid w:val="00E7303E"/>
    <w:rsid w:val="00E73478"/>
    <w:rsid w:val="00E7360F"/>
    <w:rsid w:val="00E736F8"/>
    <w:rsid w:val="00E76A10"/>
    <w:rsid w:val="00E771C6"/>
    <w:rsid w:val="00E77C7F"/>
    <w:rsid w:val="00E845C3"/>
    <w:rsid w:val="00E8514A"/>
    <w:rsid w:val="00E85520"/>
    <w:rsid w:val="00E858D7"/>
    <w:rsid w:val="00E85EEE"/>
    <w:rsid w:val="00E87C8C"/>
    <w:rsid w:val="00E9052F"/>
    <w:rsid w:val="00E905CB"/>
    <w:rsid w:val="00E90CA2"/>
    <w:rsid w:val="00E90CF0"/>
    <w:rsid w:val="00E91257"/>
    <w:rsid w:val="00E93B6C"/>
    <w:rsid w:val="00E9469F"/>
    <w:rsid w:val="00E950AD"/>
    <w:rsid w:val="00E95CC6"/>
    <w:rsid w:val="00E96016"/>
    <w:rsid w:val="00E97481"/>
    <w:rsid w:val="00E97BFB"/>
    <w:rsid w:val="00E97D15"/>
    <w:rsid w:val="00EA369A"/>
    <w:rsid w:val="00EA39F9"/>
    <w:rsid w:val="00EA5E76"/>
    <w:rsid w:val="00EA684F"/>
    <w:rsid w:val="00EA6B57"/>
    <w:rsid w:val="00EA6C72"/>
    <w:rsid w:val="00EB0279"/>
    <w:rsid w:val="00EB0D05"/>
    <w:rsid w:val="00EB1D03"/>
    <w:rsid w:val="00EB1F97"/>
    <w:rsid w:val="00EB276C"/>
    <w:rsid w:val="00EB3947"/>
    <w:rsid w:val="00EB3A33"/>
    <w:rsid w:val="00EB5CE0"/>
    <w:rsid w:val="00EB629E"/>
    <w:rsid w:val="00EC03CA"/>
    <w:rsid w:val="00EC12FE"/>
    <w:rsid w:val="00EC181F"/>
    <w:rsid w:val="00EC3616"/>
    <w:rsid w:val="00EC3B89"/>
    <w:rsid w:val="00EC5462"/>
    <w:rsid w:val="00EC76C6"/>
    <w:rsid w:val="00EC78FE"/>
    <w:rsid w:val="00EC7A1A"/>
    <w:rsid w:val="00ED014A"/>
    <w:rsid w:val="00ED03D0"/>
    <w:rsid w:val="00ED0A67"/>
    <w:rsid w:val="00ED1C0B"/>
    <w:rsid w:val="00ED258B"/>
    <w:rsid w:val="00ED7803"/>
    <w:rsid w:val="00ED79FC"/>
    <w:rsid w:val="00ED7AEC"/>
    <w:rsid w:val="00ED7CE2"/>
    <w:rsid w:val="00EE072F"/>
    <w:rsid w:val="00EE1C8B"/>
    <w:rsid w:val="00EE2FF4"/>
    <w:rsid w:val="00EE4AE3"/>
    <w:rsid w:val="00EE50C5"/>
    <w:rsid w:val="00EE567F"/>
    <w:rsid w:val="00EE68F7"/>
    <w:rsid w:val="00EE7473"/>
    <w:rsid w:val="00EE7A31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0D10"/>
    <w:rsid w:val="00F00F26"/>
    <w:rsid w:val="00F0144F"/>
    <w:rsid w:val="00F02FF0"/>
    <w:rsid w:val="00F04397"/>
    <w:rsid w:val="00F048A7"/>
    <w:rsid w:val="00F049A0"/>
    <w:rsid w:val="00F053BA"/>
    <w:rsid w:val="00F0593E"/>
    <w:rsid w:val="00F059B4"/>
    <w:rsid w:val="00F06F88"/>
    <w:rsid w:val="00F077F3"/>
    <w:rsid w:val="00F07E70"/>
    <w:rsid w:val="00F07F6A"/>
    <w:rsid w:val="00F11448"/>
    <w:rsid w:val="00F1187A"/>
    <w:rsid w:val="00F12B42"/>
    <w:rsid w:val="00F12BB1"/>
    <w:rsid w:val="00F12F0F"/>
    <w:rsid w:val="00F13AEB"/>
    <w:rsid w:val="00F14934"/>
    <w:rsid w:val="00F14D29"/>
    <w:rsid w:val="00F14F46"/>
    <w:rsid w:val="00F17448"/>
    <w:rsid w:val="00F2124B"/>
    <w:rsid w:val="00F227E0"/>
    <w:rsid w:val="00F2502B"/>
    <w:rsid w:val="00F25FEE"/>
    <w:rsid w:val="00F2659A"/>
    <w:rsid w:val="00F27874"/>
    <w:rsid w:val="00F31C49"/>
    <w:rsid w:val="00F33BBB"/>
    <w:rsid w:val="00F3457B"/>
    <w:rsid w:val="00F34AF4"/>
    <w:rsid w:val="00F404A2"/>
    <w:rsid w:val="00F40E28"/>
    <w:rsid w:val="00F41A68"/>
    <w:rsid w:val="00F41E01"/>
    <w:rsid w:val="00F42EB6"/>
    <w:rsid w:val="00F47813"/>
    <w:rsid w:val="00F506ED"/>
    <w:rsid w:val="00F50AA1"/>
    <w:rsid w:val="00F50BCF"/>
    <w:rsid w:val="00F50BFC"/>
    <w:rsid w:val="00F53CBA"/>
    <w:rsid w:val="00F53ED8"/>
    <w:rsid w:val="00F53EFB"/>
    <w:rsid w:val="00F55F6E"/>
    <w:rsid w:val="00F561DE"/>
    <w:rsid w:val="00F570B7"/>
    <w:rsid w:val="00F573FF"/>
    <w:rsid w:val="00F6044A"/>
    <w:rsid w:val="00F608A2"/>
    <w:rsid w:val="00F62316"/>
    <w:rsid w:val="00F6348F"/>
    <w:rsid w:val="00F63C13"/>
    <w:rsid w:val="00F6492F"/>
    <w:rsid w:val="00F6538E"/>
    <w:rsid w:val="00F66A8C"/>
    <w:rsid w:val="00F70B59"/>
    <w:rsid w:val="00F71A52"/>
    <w:rsid w:val="00F747A5"/>
    <w:rsid w:val="00F76E05"/>
    <w:rsid w:val="00F778D1"/>
    <w:rsid w:val="00F77B06"/>
    <w:rsid w:val="00F80CF4"/>
    <w:rsid w:val="00F811CC"/>
    <w:rsid w:val="00F81FA7"/>
    <w:rsid w:val="00F82091"/>
    <w:rsid w:val="00F820F3"/>
    <w:rsid w:val="00F82676"/>
    <w:rsid w:val="00F843A4"/>
    <w:rsid w:val="00F854AA"/>
    <w:rsid w:val="00F86D57"/>
    <w:rsid w:val="00F8721D"/>
    <w:rsid w:val="00F87EA7"/>
    <w:rsid w:val="00F90827"/>
    <w:rsid w:val="00F9170D"/>
    <w:rsid w:val="00F91A07"/>
    <w:rsid w:val="00F92A4A"/>
    <w:rsid w:val="00F94071"/>
    <w:rsid w:val="00F943ED"/>
    <w:rsid w:val="00F94F6C"/>
    <w:rsid w:val="00F956C9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478"/>
    <w:rsid w:val="00FA594F"/>
    <w:rsid w:val="00FA7189"/>
    <w:rsid w:val="00FA7A82"/>
    <w:rsid w:val="00FB061B"/>
    <w:rsid w:val="00FB313B"/>
    <w:rsid w:val="00FB45F0"/>
    <w:rsid w:val="00FB5C94"/>
    <w:rsid w:val="00FB7324"/>
    <w:rsid w:val="00FB7CEE"/>
    <w:rsid w:val="00FC05AF"/>
    <w:rsid w:val="00FC0B82"/>
    <w:rsid w:val="00FC0EBD"/>
    <w:rsid w:val="00FC11C6"/>
    <w:rsid w:val="00FC2F55"/>
    <w:rsid w:val="00FC2FAF"/>
    <w:rsid w:val="00FC317B"/>
    <w:rsid w:val="00FC36B5"/>
    <w:rsid w:val="00FC4982"/>
    <w:rsid w:val="00FC4F75"/>
    <w:rsid w:val="00FC5FDF"/>
    <w:rsid w:val="00FD18F6"/>
    <w:rsid w:val="00FD2559"/>
    <w:rsid w:val="00FD3573"/>
    <w:rsid w:val="00FD3727"/>
    <w:rsid w:val="00FD445E"/>
    <w:rsid w:val="00FD47FF"/>
    <w:rsid w:val="00FD706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2CDA"/>
    <w:rsid w:val="00FF3304"/>
    <w:rsid w:val="00FF35B7"/>
    <w:rsid w:val="00FF3BEC"/>
    <w:rsid w:val="00FF50F7"/>
    <w:rsid w:val="00FF5AC8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423343"/>
  <w15:docId w15:val="{4BFC4476-70D4-4C12-8CE6-AC35CF30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40373"/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4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3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Placeholder Text"/>
    <w:basedOn w:val="a2"/>
    <w:uiPriority w:val="99"/>
    <w:semiHidden/>
    <w:rsid w:val="004F24BE"/>
    <w:rPr>
      <w:color w:val="808080"/>
    </w:rPr>
  </w:style>
  <w:style w:type="character" w:styleId="aff6">
    <w:name w:val="Strong"/>
    <w:basedOn w:val="a2"/>
    <w:uiPriority w:val="22"/>
    <w:qFormat/>
    <w:rsid w:val="005671A7"/>
    <w:rPr>
      <w:b/>
      <w:bCs/>
    </w:rPr>
  </w:style>
  <w:style w:type="paragraph" w:styleId="aff7">
    <w:name w:val="Normal (Web)"/>
    <w:basedOn w:val="a1"/>
    <w:uiPriority w:val="99"/>
    <w:unhideWhenUsed/>
    <w:rsid w:val="005671A7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5671A7"/>
    <w:rPr>
      <w:rFonts w:ascii="Courier New" w:eastAsia="Times New Roman" w:hAnsi="Courier New" w:cs="Courier New"/>
      <w:sz w:val="20"/>
      <w:szCs w:val="20"/>
    </w:rPr>
  </w:style>
  <w:style w:type="character" w:styleId="aff8">
    <w:name w:val="Unresolved Mention"/>
    <w:basedOn w:val="a2"/>
    <w:uiPriority w:val="99"/>
    <w:semiHidden/>
    <w:unhideWhenUsed/>
    <w:rsid w:val="00623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overinovAlex/dem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g\Desktop\&#1059;&#1085;&#1080;&#1082;\&#1053;&#1048;&#1056;%20&#1087;&#1088;&#1072;&#1082;&#1090;&#1080;&#1082;&#1072;24\SHablon_oformlenija_Otcheta_po_uch_praktike_2024_5_6_UPr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90203B-83C1-4B47-B733-977C29ACC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SHablon_oformlenija_Otcheta_po_uch_praktike_2024_5_6_UPr</Template>
  <TotalTime>3</TotalTime>
  <Pages>12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Martynov</dc:creator>
  <cp:keywords/>
  <dc:description/>
  <cp:lastModifiedBy>sd7804@yandex.ru</cp:lastModifiedBy>
  <cp:revision>4</cp:revision>
  <cp:lastPrinted>2025-03-19T19:45:00Z</cp:lastPrinted>
  <dcterms:created xsi:type="dcterms:W3CDTF">2025-06-01T14:44:00Z</dcterms:created>
  <dcterms:modified xsi:type="dcterms:W3CDTF">2025-06-01T14:46:00Z</dcterms:modified>
</cp:coreProperties>
</file>